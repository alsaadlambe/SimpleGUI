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4E9" w:rsidRPr="003A6160" w:rsidRDefault="00BA592D">
      <w:pPr>
        <w:pStyle w:val="af8"/>
        <w:rPr>
          <w:rFonts w:eastAsia="Microsoft YaHei UI"/>
        </w:rPr>
      </w:pPr>
      <w:r w:rsidRPr="003A6160">
        <w:rPr>
          <w:rFonts w:eastAsia="Microsoft YaHei UI"/>
          <w:noProof/>
          <w:lang w:val="en-US" w:eastAsia="ja-JP" w:bidi="ar-SA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546C4830" wp14:editId="591A4C3A">
                <wp:simplePos x="0" y="0"/>
                <wp:positionH relativeFrom="page">
                  <wp:posOffset>247650</wp:posOffset>
                </wp:positionH>
                <wp:positionV relativeFrom="page">
                  <wp:posOffset>323850</wp:posOffset>
                </wp:positionV>
                <wp:extent cx="7086600" cy="231457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23145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  <w:pict>
              <v:rect w14:anchorId="60C3E7F5" id="Rectangle 8" o:spid="_x0000_s1026" style="position:absolute;left:0;text-align:left;margin-left:19.5pt;margin-top:25.5pt;width:558pt;height:182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" fillcolor="#2b579a [3208]" stroked="f" strokeweight="1pt">
                <v:textbox inset="36pt,36pt,36pt,36pt"/>
                <w10:wrap anchorx="page" anchory="page"/>
              </v:rect>
            </w:pict>
          </mc:Fallback>
        </mc:AlternateContent>
      </w:r>
      <w:r w:rsidR="007A4641">
        <w:rPr>
          <w:rFonts w:eastAsia="Microsoft YaHei UI" w:hint="eastAsia"/>
          <w:noProof/>
          <w:lang w:val="en-US" w:bidi="ar-SA"/>
        </w:rPr>
        <w:t>SimpleGUI</w:t>
      </w:r>
    </w:p>
    <w:p w:rsidR="007E64E9" w:rsidRDefault="00442B79" w:rsidP="00704F1F">
      <w:pPr>
        <w:pStyle w:val="afa"/>
        <w:spacing w:after="360"/>
        <w:ind w:left="578"/>
        <w:rPr>
          <w:rFonts w:eastAsia="Microsoft YaHei UI"/>
        </w:rPr>
      </w:pPr>
      <w:r>
        <w:rPr>
          <w:rFonts w:eastAsia="Microsoft YaHei UI" w:hint="eastAsia"/>
        </w:rPr>
        <w:t>针对</w:t>
      </w:r>
      <w:r w:rsidR="007A4641">
        <w:rPr>
          <w:rFonts w:eastAsia="Microsoft YaHei UI" w:hint="eastAsia"/>
        </w:rPr>
        <w:t>单色显示屏</w:t>
      </w:r>
      <w:r w:rsidR="00F26F34">
        <w:rPr>
          <w:rFonts w:eastAsia="Microsoft YaHei UI" w:hint="eastAsia"/>
        </w:rPr>
        <w:t>设计</w:t>
      </w:r>
      <w:r>
        <w:rPr>
          <w:rFonts w:eastAsia="Microsoft YaHei UI" w:hint="eastAsia"/>
        </w:rPr>
        <w:t>的开源</w:t>
      </w:r>
      <w:r w:rsidR="007A4641">
        <w:rPr>
          <w:rFonts w:eastAsia="Microsoft YaHei UI" w:hint="eastAsia"/>
        </w:rPr>
        <w:t>GUI接口</w:t>
      </w:r>
    </w:p>
    <w:p w:rsidR="00704F1F" w:rsidRDefault="00704F1F" w:rsidP="00704F1F">
      <w:pPr>
        <w:spacing w:line="240" w:lineRule="auto"/>
        <w:ind w:left="578"/>
      </w:pPr>
    </w:p>
    <w:p w:rsidR="00704F1F" w:rsidRDefault="00704F1F" w:rsidP="00704F1F">
      <w:pPr>
        <w:spacing w:line="240" w:lineRule="auto"/>
        <w:ind w:left="0"/>
      </w:pPr>
    </w:p>
    <w:p w:rsidR="00704F1F" w:rsidRPr="00704F1F" w:rsidRDefault="00704F1F" w:rsidP="00704F1F">
      <w:pPr>
        <w:spacing w:line="240" w:lineRule="auto"/>
        <w:ind w:left="0"/>
        <w:jc w:val="center"/>
        <w:rPr>
          <w:rFonts w:ascii="Microsoft YaHei" w:eastAsia="Microsoft YaHei" w:hAnsi="Microsoft YaHei"/>
          <w:b/>
          <w:color w:val="323E4F" w:themeColor="text2" w:themeShade="BF"/>
          <w:sz w:val="48"/>
          <w:szCs w:val="48"/>
        </w:rPr>
      </w:pPr>
      <w:r w:rsidRPr="00704F1F">
        <w:rPr>
          <w:rFonts w:ascii="Microsoft YaHei" w:eastAsia="Microsoft YaHei" w:hAnsi="Microsoft YaHei" w:hint="eastAsia"/>
          <w:b/>
          <w:color w:val="323E4F" w:themeColor="text2" w:themeShade="BF"/>
          <w:sz w:val="48"/>
          <w:szCs w:val="48"/>
        </w:rPr>
        <w:t>SimpleGUI</w:t>
      </w:r>
      <w:r w:rsidR="00976776">
        <w:rPr>
          <w:rFonts w:ascii="Microsoft YaHei" w:eastAsia="Microsoft YaHei" w:hAnsi="Microsoft YaHei" w:hint="eastAsia"/>
          <w:b/>
          <w:color w:val="323E4F" w:themeColor="text2" w:themeShade="BF"/>
          <w:sz w:val="48"/>
          <w:szCs w:val="48"/>
        </w:rPr>
        <w:t xml:space="preserve"> API文档</w:t>
      </w:r>
    </w:p>
    <w:p w:rsidR="00704F1F" w:rsidRDefault="00704F1F" w:rsidP="00704F1F">
      <w:pPr>
        <w:spacing w:line="240" w:lineRule="auto"/>
        <w:ind w:left="578"/>
      </w:pPr>
    </w:p>
    <w:p w:rsidR="00704F1F" w:rsidRPr="00704F1F" w:rsidRDefault="00704F1F" w:rsidP="00704F1F">
      <w:pPr>
        <w:spacing w:line="240" w:lineRule="auto"/>
        <w:ind w:left="578"/>
      </w:pPr>
    </w:p>
    <w:p w:rsidR="006A3914" w:rsidRDefault="00442B79" w:rsidP="003410DA">
      <w:pPr>
        <w:ind w:left="0"/>
        <w:jc w:val="center"/>
      </w:pPr>
      <w:r>
        <w:rPr>
          <w:noProof/>
          <w:lang w:val="en-US" w:eastAsia="ja-JP" w:bidi="ar-SA"/>
        </w:rPr>
        <w:drawing>
          <wp:inline distT="0" distB="0" distL="0" distR="0" wp14:anchorId="364BAA01" wp14:editId="30229D4A">
            <wp:extent cx="5086350" cy="3390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14" w:rsidRDefault="006A3914" w:rsidP="00BA2D77">
      <w:pPr>
        <w:ind w:left="0"/>
      </w:pPr>
    </w:p>
    <w:p w:rsidR="006A3914" w:rsidRPr="00704F1F" w:rsidRDefault="005D7006" w:rsidP="00704F1F">
      <w:pPr>
        <w:ind w:left="0"/>
        <w:jc w:val="center"/>
        <w:rPr>
          <w:rFonts w:ascii="Microsoft YaHei" w:eastAsia="Microsoft YaHei" w:hAnsi="Microsoft YaHei"/>
          <w:b/>
          <w:color w:val="1F4E79" w:themeColor="accent1" w:themeShade="80"/>
          <w:sz w:val="30"/>
          <w:szCs w:val="30"/>
        </w:rPr>
      </w:pPr>
      <w:r w:rsidRPr="00976776">
        <w:rPr>
          <w:rFonts w:eastAsia="Microsoft YaHei UI"/>
          <w:noProof/>
          <w:lang w:val="en-US" w:eastAsia="ja-JP" w:bidi="ar-SA"/>
        </w:rPr>
        <mc:AlternateContent>
          <mc:Choice Requires="wps">
            <w:drawing>
              <wp:anchor distT="0" distB="0" distL="114300" distR="114300" simplePos="0" relativeHeight="251662359" behindDoc="1" locked="0" layoutInCell="1" allowOverlap="1" wp14:anchorId="0F0C5FE4" wp14:editId="68C76832">
                <wp:simplePos x="0" y="0"/>
                <wp:positionH relativeFrom="margin">
                  <wp:align>center</wp:align>
                </wp:positionH>
                <wp:positionV relativeFrom="page">
                  <wp:posOffset>9648825</wp:posOffset>
                </wp:positionV>
                <wp:extent cx="7086600" cy="600075"/>
                <wp:effectExtent l="0" t="0" r="0" b="9525"/>
                <wp:wrapNone/>
                <wp:docPr id="1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6000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  <w:pict>
              <v:rect w14:anchorId="79E80703" id="Rectangle 8" o:spid="_x0000_s1026" style="position:absolute;left:0;text-align:left;margin-left:0;margin-top:759.75pt;width:558pt;height:47.25pt;z-index:-25165412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" fillcolor="#2b579a [3208]" stroked="f" strokeweight="1pt">
                <v:textbox inset="36pt,36pt,36pt,36pt"/>
                <w10:wrap anchorx="margin" anchory="page"/>
              </v:rect>
            </w:pict>
          </mc:Fallback>
        </mc:AlternateContent>
      </w:r>
      <w:r w:rsidR="00BA2D77" w:rsidRPr="00BA2D77">
        <w:rPr>
          <w:rFonts w:ascii="Microsoft YaHei" w:eastAsia="Microsoft YaHei" w:hAnsi="Microsoft YaHei" w:hint="eastAsia"/>
          <w:b/>
          <w:color w:val="1F4E79" w:themeColor="accent1" w:themeShade="80"/>
          <w:sz w:val="30"/>
          <w:szCs w:val="30"/>
        </w:rPr>
        <w:t>开源，是一种态度。</w:t>
      </w:r>
    </w:p>
    <w:p w:rsidR="007E64E9" w:rsidRPr="003A6160" w:rsidRDefault="00887E6B" w:rsidP="00976776">
      <w:pPr>
        <w:pStyle w:val="1"/>
        <w:rPr>
          <w:rFonts w:eastAsia="Microsoft YaHei UI"/>
        </w:rPr>
      </w:pPr>
      <w:bookmarkStart w:id="0" w:name="_Toc483838183"/>
      <w:bookmarkStart w:id="1" w:name="_Toc483838467"/>
      <w:r>
        <w:rPr>
          <w:rFonts w:eastAsia="Microsoft YaHei UI" w:hint="eastAsia"/>
        </w:rPr>
        <w:lastRenderedPageBreak/>
        <w:t>目录</w:t>
      </w:r>
      <w:bookmarkEnd w:id="0"/>
      <w:bookmarkEnd w:id="1"/>
    </w:p>
    <w:p w:rsidR="00887E6B" w:rsidRDefault="00887E6B" w:rsidP="00887E6B">
      <w:pPr>
        <w:pStyle w:val="aff1"/>
        <w:ind w:leftChars="413" w:left="991" w:rightChars="521" w:right="1250"/>
        <w:rPr>
          <w:rFonts w:eastAsia="Microsoft YaHei UI"/>
        </w:rPr>
      </w:pPr>
    </w:p>
    <w:sdt>
      <w:sdtPr>
        <w:id w:val="-1852939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5E1A" w:rsidRDefault="00505E1A">
          <w:pPr>
            <w:pStyle w:val="11"/>
            <w:rPr>
              <w:rFonts w:asciiTheme="minorHAnsi" w:hAnsiTheme="minorHAnsi"/>
              <w:noProof/>
              <w:color w:val="auto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838467" w:history="1">
            <w:r w:rsidRPr="00F90080">
              <w:rPr>
                <w:rStyle w:val="a7"/>
                <w:rFonts w:eastAsia="Microsoft YaHei UI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0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E1A" w:rsidRDefault="00521F08">
          <w:pPr>
            <w:pStyle w:val="11"/>
            <w:rPr>
              <w:rFonts w:asciiTheme="minorHAnsi" w:hAnsiTheme="minorHAnsi"/>
              <w:noProof/>
              <w:color w:val="auto"/>
              <w:kern w:val="2"/>
              <w:sz w:val="21"/>
              <w:lang w:val="en-US" w:bidi="ar-SA"/>
            </w:rPr>
          </w:pPr>
          <w:hyperlink w:anchor="_Toc483838468" w:history="1">
            <w:r w:rsidR="00505E1A" w:rsidRPr="00F90080">
              <w:rPr>
                <w:rStyle w:val="a7"/>
                <w:rFonts w:eastAsia="Microsoft YaHei UI"/>
                <w:noProof/>
              </w:rPr>
              <w:t>前言</w:t>
            </w:r>
            <w:r w:rsidR="00505E1A">
              <w:rPr>
                <w:noProof/>
                <w:webHidden/>
              </w:rPr>
              <w:tab/>
            </w:r>
            <w:r w:rsidR="00505E1A">
              <w:rPr>
                <w:noProof/>
                <w:webHidden/>
              </w:rPr>
              <w:fldChar w:fldCharType="begin"/>
            </w:r>
            <w:r w:rsidR="00505E1A">
              <w:rPr>
                <w:noProof/>
                <w:webHidden/>
              </w:rPr>
              <w:instrText xml:space="preserve"> PAGEREF _Toc483838468 \h </w:instrText>
            </w:r>
            <w:r w:rsidR="00505E1A">
              <w:rPr>
                <w:noProof/>
                <w:webHidden/>
              </w:rPr>
            </w:r>
            <w:r w:rsidR="00505E1A">
              <w:rPr>
                <w:noProof/>
                <w:webHidden/>
              </w:rPr>
              <w:fldChar w:fldCharType="separate"/>
            </w:r>
            <w:r w:rsidR="005D7006">
              <w:rPr>
                <w:noProof/>
                <w:webHidden/>
              </w:rPr>
              <w:t>2</w:t>
            </w:r>
            <w:r w:rsidR="00505E1A">
              <w:rPr>
                <w:noProof/>
                <w:webHidden/>
              </w:rPr>
              <w:fldChar w:fldCharType="end"/>
            </w:r>
          </w:hyperlink>
        </w:p>
        <w:p w:rsidR="00505E1A" w:rsidRDefault="00521F08">
          <w:pPr>
            <w:pStyle w:val="11"/>
            <w:rPr>
              <w:rFonts w:asciiTheme="minorHAnsi" w:hAnsiTheme="minorHAnsi"/>
              <w:noProof/>
              <w:color w:val="auto"/>
              <w:kern w:val="2"/>
              <w:sz w:val="21"/>
              <w:lang w:val="en-US" w:bidi="ar-SA"/>
            </w:rPr>
          </w:pPr>
          <w:hyperlink w:anchor="_Toc483838469" w:history="1">
            <w:r w:rsidR="00505E1A" w:rsidRPr="00F90080">
              <w:rPr>
                <w:rStyle w:val="a7"/>
                <w:rFonts w:eastAsia="Microsoft YaHei UI"/>
                <w:noProof/>
              </w:rPr>
              <w:t>认识SimpleGUI模拟环境工程</w:t>
            </w:r>
            <w:r w:rsidR="00505E1A">
              <w:rPr>
                <w:noProof/>
                <w:webHidden/>
              </w:rPr>
              <w:tab/>
            </w:r>
            <w:r w:rsidR="00505E1A">
              <w:rPr>
                <w:noProof/>
                <w:webHidden/>
              </w:rPr>
              <w:fldChar w:fldCharType="begin"/>
            </w:r>
            <w:r w:rsidR="00505E1A">
              <w:rPr>
                <w:noProof/>
                <w:webHidden/>
              </w:rPr>
              <w:instrText xml:space="preserve"> PAGEREF _Toc483838469 \h </w:instrText>
            </w:r>
            <w:r w:rsidR="00505E1A">
              <w:rPr>
                <w:noProof/>
                <w:webHidden/>
              </w:rPr>
            </w:r>
            <w:r w:rsidR="00505E1A">
              <w:rPr>
                <w:noProof/>
                <w:webHidden/>
              </w:rPr>
              <w:fldChar w:fldCharType="separate"/>
            </w:r>
            <w:r w:rsidR="005D7006">
              <w:rPr>
                <w:noProof/>
                <w:webHidden/>
              </w:rPr>
              <w:t>7</w:t>
            </w:r>
            <w:r w:rsidR="00505E1A">
              <w:rPr>
                <w:noProof/>
                <w:webHidden/>
              </w:rPr>
              <w:fldChar w:fldCharType="end"/>
            </w:r>
          </w:hyperlink>
        </w:p>
        <w:p w:rsidR="00505E1A" w:rsidRDefault="00521F08">
          <w:pPr>
            <w:pStyle w:val="11"/>
            <w:rPr>
              <w:rFonts w:asciiTheme="minorHAnsi" w:hAnsiTheme="minorHAnsi"/>
              <w:noProof/>
              <w:color w:val="auto"/>
              <w:kern w:val="2"/>
              <w:sz w:val="21"/>
              <w:lang w:val="en-US" w:bidi="ar-SA"/>
            </w:rPr>
          </w:pPr>
          <w:hyperlink w:anchor="_Toc483838470" w:history="1">
            <w:r w:rsidR="00505E1A" w:rsidRPr="00F90080">
              <w:rPr>
                <w:rStyle w:val="a7"/>
                <w:rFonts w:eastAsia="Microsoft YaHei UI"/>
                <w:noProof/>
              </w:rPr>
              <w:t>模拟器配置</w:t>
            </w:r>
            <w:r w:rsidR="00505E1A">
              <w:rPr>
                <w:noProof/>
                <w:webHidden/>
              </w:rPr>
              <w:tab/>
            </w:r>
            <w:r w:rsidR="00505E1A">
              <w:rPr>
                <w:noProof/>
                <w:webHidden/>
              </w:rPr>
              <w:fldChar w:fldCharType="begin"/>
            </w:r>
            <w:r w:rsidR="00505E1A">
              <w:rPr>
                <w:noProof/>
                <w:webHidden/>
              </w:rPr>
              <w:instrText xml:space="preserve"> PAGEREF _Toc483838470 \h </w:instrText>
            </w:r>
            <w:r w:rsidR="00505E1A">
              <w:rPr>
                <w:noProof/>
                <w:webHidden/>
              </w:rPr>
            </w:r>
            <w:r w:rsidR="00505E1A">
              <w:rPr>
                <w:noProof/>
                <w:webHidden/>
              </w:rPr>
              <w:fldChar w:fldCharType="separate"/>
            </w:r>
            <w:r w:rsidR="005D7006">
              <w:rPr>
                <w:noProof/>
                <w:webHidden/>
              </w:rPr>
              <w:t>10</w:t>
            </w:r>
            <w:r w:rsidR="00505E1A">
              <w:rPr>
                <w:noProof/>
                <w:webHidden/>
              </w:rPr>
              <w:fldChar w:fldCharType="end"/>
            </w:r>
          </w:hyperlink>
        </w:p>
        <w:p w:rsidR="00505E1A" w:rsidRDefault="00521F08">
          <w:pPr>
            <w:pStyle w:val="11"/>
            <w:rPr>
              <w:rFonts w:asciiTheme="minorHAnsi" w:hAnsiTheme="minorHAnsi"/>
              <w:noProof/>
              <w:color w:val="auto"/>
              <w:kern w:val="2"/>
              <w:sz w:val="21"/>
              <w:lang w:val="en-US" w:bidi="ar-SA"/>
            </w:rPr>
          </w:pPr>
          <w:hyperlink w:anchor="_Toc483838471" w:history="1">
            <w:r w:rsidR="00505E1A" w:rsidRPr="00F90080">
              <w:rPr>
                <w:rStyle w:val="a7"/>
                <w:rFonts w:eastAsia="Microsoft YaHei UI"/>
                <w:noProof/>
              </w:rPr>
              <w:t>从Hello world开始。</w:t>
            </w:r>
            <w:r w:rsidR="00505E1A">
              <w:rPr>
                <w:noProof/>
                <w:webHidden/>
              </w:rPr>
              <w:tab/>
            </w:r>
            <w:r w:rsidR="00505E1A">
              <w:rPr>
                <w:noProof/>
                <w:webHidden/>
              </w:rPr>
              <w:fldChar w:fldCharType="begin"/>
            </w:r>
            <w:r w:rsidR="00505E1A">
              <w:rPr>
                <w:noProof/>
                <w:webHidden/>
              </w:rPr>
              <w:instrText xml:space="preserve"> PAGEREF _Toc483838471 \h </w:instrText>
            </w:r>
            <w:r w:rsidR="00505E1A">
              <w:rPr>
                <w:noProof/>
                <w:webHidden/>
              </w:rPr>
            </w:r>
            <w:r w:rsidR="00505E1A">
              <w:rPr>
                <w:noProof/>
                <w:webHidden/>
              </w:rPr>
              <w:fldChar w:fldCharType="separate"/>
            </w:r>
            <w:r w:rsidR="005D7006">
              <w:rPr>
                <w:noProof/>
                <w:webHidden/>
              </w:rPr>
              <w:t>12</w:t>
            </w:r>
            <w:r w:rsidR="00505E1A">
              <w:rPr>
                <w:noProof/>
                <w:webHidden/>
              </w:rPr>
              <w:fldChar w:fldCharType="end"/>
            </w:r>
          </w:hyperlink>
        </w:p>
        <w:p w:rsidR="00505E1A" w:rsidRDefault="00521F08">
          <w:pPr>
            <w:pStyle w:val="11"/>
            <w:rPr>
              <w:rFonts w:asciiTheme="minorHAnsi" w:hAnsiTheme="minorHAnsi"/>
              <w:noProof/>
              <w:color w:val="auto"/>
              <w:kern w:val="2"/>
              <w:sz w:val="21"/>
              <w:lang w:val="en-US" w:bidi="ar-SA"/>
            </w:rPr>
          </w:pPr>
          <w:hyperlink w:anchor="_Toc483838472" w:history="1">
            <w:r w:rsidR="00505E1A" w:rsidRPr="00F90080">
              <w:rPr>
                <w:rStyle w:val="a7"/>
                <w:rFonts w:eastAsia="Microsoft YaHei UI"/>
                <w:noProof/>
              </w:rPr>
              <w:t>简单交互</w:t>
            </w:r>
            <w:r w:rsidR="00505E1A">
              <w:rPr>
                <w:noProof/>
                <w:webHidden/>
              </w:rPr>
              <w:tab/>
            </w:r>
            <w:r w:rsidR="00505E1A">
              <w:rPr>
                <w:noProof/>
                <w:webHidden/>
              </w:rPr>
              <w:fldChar w:fldCharType="begin"/>
            </w:r>
            <w:r w:rsidR="00505E1A">
              <w:rPr>
                <w:noProof/>
                <w:webHidden/>
              </w:rPr>
              <w:instrText xml:space="preserve"> PAGEREF _Toc483838472 \h </w:instrText>
            </w:r>
            <w:r w:rsidR="00505E1A">
              <w:rPr>
                <w:noProof/>
                <w:webHidden/>
              </w:rPr>
            </w:r>
            <w:r w:rsidR="00505E1A">
              <w:rPr>
                <w:noProof/>
                <w:webHidden/>
              </w:rPr>
              <w:fldChar w:fldCharType="separate"/>
            </w:r>
            <w:r w:rsidR="005D7006">
              <w:rPr>
                <w:noProof/>
                <w:webHidden/>
              </w:rPr>
              <w:t>15</w:t>
            </w:r>
            <w:r w:rsidR="00505E1A">
              <w:rPr>
                <w:noProof/>
                <w:webHidden/>
              </w:rPr>
              <w:fldChar w:fldCharType="end"/>
            </w:r>
          </w:hyperlink>
        </w:p>
        <w:p w:rsidR="00505E1A" w:rsidRDefault="00521F08">
          <w:pPr>
            <w:pStyle w:val="11"/>
            <w:rPr>
              <w:rFonts w:asciiTheme="minorHAnsi" w:hAnsiTheme="minorHAnsi"/>
              <w:noProof/>
              <w:color w:val="auto"/>
              <w:kern w:val="2"/>
              <w:sz w:val="21"/>
              <w:lang w:val="en-US" w:bidi="ar-SA"/>
            </w:rPr>
          </w:pPr>
          <w:hyperlink w:anchor="_Toc483838473" w:history="1">
            <w:r w:rsidR="00505E1A" w:rsidRPr="00F90080">
              <w:rPr>
                <w:rStyle w:val="a7"/>
                <w:rFonts w:eastAsia="Microsoft YaHei UI"/>
                <w:noProof/>
              </w:rPr>
              <w:t>自定义拓展</w:t>
            </w:r>
            <w:r w:rsidR="00505E1A">
              <w:rPr>
                <w:noProof/>
                <w:webHidden/>
              </w:rPr>
              <w:tab/>
            </w:r>
            <w:r w:rsidR="00505E1A">
              <w:rPr>
                <w:noProof/>
                <w:webHidden/>
              </w:rPr>
              <w:fldChar w:fldCharType="begin"/>
            </w:r>
            <w:r w:rsidR="00505E1A">
              <w:rPr>
                <w:noProof/>
                <w:webHidden/>
              </w:rPr>
              <w:instrText xml:space="preserve"> PAGEREF _Toc483838473 \h </w:instrText>
            </w:r>
            <w:r w:rsidR="00505E1A">
              <w:rPr>
                <w:noProof/>
                <w:webHidden/>
              </w:rPr>
            </w:r>
            <w:r w:rsidR="00505E1A">
              <w:rPr>
                <w:noProof/>
                <w:webHidden/>
              </w:rPr>
              <w:fldChar w:fldCharType="separate"/>
            </w:r>
            <w:r w:rsidR="005D7006">
              <w:rPr>
                <w:noProof/>
                <w:webHidden/>
              </w:rPr>
              <w:t>18</w:t>
            </w:r>
            <w:r w:rsidR="00505E1A">
              <w:rPr>
                <w:noProof/>
                <w:webHidden/>
              </w:rPr>
              <w:fldChar w:fldCharType="end"/>
            </w:r>
          </w:hyperlink>
        </w:p>
        <w:p w:rsidR="00505E1A" w:rsidRDefault="00521F08">
          <w:pPr>
            <w:pStyle w:val="11"/>
            <w:rPr>
              <w:rFonts w:asciiTheme="minorHAnsi" w:hAnsiTheme="minorHAnsi"/>
              <w:noProof/>
              <w:color w:val="auto"/>
              <w:kern w:val="2"/>
              <w:sz w:val="21"/>
              <w:lang w:val="en-US" w:bidi="ar-SA"/>
            </w:rPr>
          </w:pPr>
          <w:hyperlink w:anchor="_Toc483838474" w:history="1">
            <w:r w:rsidR="00505E1A" w:rsidRPr="00F90080">
              <w:rPr>
                <w:rStyle w:val="a7"/>
                <w:rFonts w:eastAsia="Microsoft YaHei UI"/>
                <w:noProof/>
              </w:rPr>
              <w:t>平台移植</w:t>
            </w:r>
            <w:r w:rsidR="00505E1A">
              <w:rPr>
                <w:noProof/>
                <w:webHidden/>
              </w:rPr>
              <w:tab/>
            </w:r>
            <w:r w:rsidR="00505E1A">
              <w:rPr>
                <w:noProof/>
                <w:webHidden/>
              </w:rPr>
              <w:fldChar w:fldCharType="begin"/>
            </w:r>
            <w:r w:rsidR="00505E1A">
              <w:rPr>
                <w:noProof/>
                <w:webHidden/>
              </w:rPr>
              <w:instrText xml:space="preserve"> PAGEREF _Toc483838474 \h </w:instrText>
            </w:r>
            <w:r w:rsidR="00505E1A">
              <w:rPr>
                <w:noProof/>
                <w:webHidden/>
              </w:rPr>
            </w:r>
            <w:r w:rsidR="00505E1A">
              <w:rPr>
                <w:noProof/>
                <w:webHidden/>
              </w:rPr>
              <w:fldChar w:fldCharType="separate"/>
            </w:r>
            <w:r w:rsidR="005D7006">
              <w:rPr>
                <w:noProof/>
                <w:webHidden/>
              </w:rPr>
              <w:t>19</w:t>
            </w:r>
            <w:r w:rsidR="00505E1A">
              <w:rPr>
                <w:noProof/>
                <w:webHidden/>
              </w:rPr>
              <w:fldChar w:fldCharType="end"/>
            </w:r>
          </w:hyperlink>
        </w:p>
        <w:p w:rsidR="00887E6B" w:rsidRDefault="00505E1A" w:rsidP="00505E1A">
          <w:pPr>
            <w:pStyle w:val="11"/>
          </w:pPr>
          <w:r>
            <w:fldChar w:fldCharType="end"/>
          </w:r>
        </w:p>
      </w:sdtContent>
    </w:sdt>
    <w:p w:rsidR="00887E6B" w:rsidRDefault="00887E6B" w:rsidP="00887E6B">
      <w:pPr>
        <w:ind w:leftChars="413" w:left="991" w:rightChars="521" w:right="1250"/>
        <w:rPr>
          <w:rFonts w:eastAsia="Microsoft YaHei UI"/>
          <w:noProof/>
        </w:rPr>
      </w:pPr>
      <w:r>
        <w:rPr>
          <w:rFonts w:eastAsia="Microsoft YaHei UI"/>
          <w:noProof/>
        </w:rPr>
        <w:br w:type="page"/>
      </w:r>
    </w:p>
    <w:p w:rsidR="007E64E9" w:rsidRPr="003A6160" w:rsidRDefault="00DB259D">
      <w:pPr>
        <w:pStyle w:val="1"/>
        <w:rPr>
          <w:rFonts w:eastAsia="Microsoft YaHei UI"/>
        </w:rPr>
      </w:pPr>
      <w:bookmarkStart w:id="2" w:name="_Toc483838468"/>
      <w:r>
        <w:rPr>
          <w:rFonts w:eastAsia="Microsoft YaHei UI" w:hint="eastAsia"/>
        </w:rPr>
        <w:lastRenderedPageBreak/>
        <w:t>前言</w:t>
      </w:r>
      <w:bookmarkEnd w:id="2"/>
    </w:p>
    <w:p w:rsidR="007B7767" w:rsidRDefault="007B7767" w:rsidP="00B15D13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SimpleGUI是一款针对单色显示屏设计的</w:t>
      </w:r>
      <w:r w:rsidR="00FC34A2">
        <w:rPr>
          <w:rFonts w:eastAsia="Microsoft YaHei UI" w:hint="eastAsia"/>
          <w:color w:val="404040" w:themeColor="text1" w:themeTint="BF"/>
        </w:rPr>
        <w:t>一套GUI显示与控制接口，接口尽可能的做到与硬件无关、方便移植。</w:t>
      </w:r>
    </w:p>
    <w:p w:rsidR="00FC34A2" w:rsidRDefault="00FC34A2" w:rsidP="00B15D13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鉴于目前单色点阵显示屏刷新速度慢，分辨率普遍偏低的特点，SimpleGUI以尽可能提供简单人机交互方式为出发点，方便使用者在进行完平台的相关移植之后，可以尽快构建起一套自己需要的GUI系统。</w:t>
      </w:r>
    </w:p>
    <w:p w:rsidR="00D24F51" w:rsidRPr="00B23975" w:rsidRDefault="00DB25CF" w:rsidP="00B23975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本文档将</w:t>
      </w:r>
      <w:r w:rsidR="00B23975">
        <w:rPr>
          <w:rFonts w:eastAsia="Microsoft YaHei UI" w:hint="eastAsia"/>
          <w:color w:val="404040" w:themeColor="text1" w:themeTint="BF"/>
        </w:rPr>
        <w:t>以</w:t>
      </w:r>
      <w:r>
        <w:rPr>
          <w:rFonts w:eastAsia="Microsoft YaHei UI" w:hint="eastAsia"/>
          <w:color w:val="404040" w:themeColor="text1" w:themeTint="BF"/>
        </w:rPr>
        <w:t>对SimpleGUI中提供的</w:t>
      </w:r>
      <w:r w:rsidR="007B7767">
        <w:rPr>
          <w:rFonts w:eastAsia="Microsoft YaHei UI" w:hint="eastAsia"/>
          <w:color w:val="404040" w:themeColor="text1" w:themeTint="BF"/>
        </w:rPr>
        <w:t>绝大多数接口函数提供尽可能详尽的功能说明与原理阐述</w:t>
      </w:r>
      <w:r w:rsidR="00B23975">
        <w:rPr>
          <w:rFonts w:eastAsia="Microsoft YaHei UI" w:hint="eastAsia"/>
          <w:color w:val="404040" w:themeColor="text1" w:themeTint="BF"/>
        </w:rPr>
        <w:t>。由于各人使用的硬件平台可能不尽相同，本文档中对API的讲解与演示将全部以模拟器环境为演示平台，效果基本与实际硬件平台相同。</w:t>
      </w:r>
    </w:p>
    <w:p w:rsidR="00C276A2" w:rsidRPr="000C5343" w:rsidRDefault="00C276A2">
      <w:pPr>
        <w:ind w:left="0"/>
        <w:rPr>
          <w:rFonts w:eastAsia="Microsoft YaHei UI" w:cstheme="majorBidi"/>
          <w:kern w:val="28"/>
          <w:szCs w:val="24"/>
          <w14:ligatures w14:val="standard"/>
          <w14:numForm w14:val="oldStyle"/>
        </w:rPr>
      </w:pPr>
      <w:r w:rsidRPr="000C5343">
        <w:rPr>
          <w:rFonts w:eastAsia="Microsoft YaHei UI"/>
          <w:szCs w:val="24"/>
        </w:rPr>
        <w:br w:type="page"/>
      </w:r>
    </w:p>
    <w:p w:rsidR="007E64E9" w:rsidRPr="003A6160" w:rsidRDefault="00CC18F1">
      <w:pPr>
        <w:pStyle w:val="1"/>
        <w:rPr>
          <w:rFonts w:eastAsia="Microsoft YaHei UI"/>
        </w:rPr>
      </w:pPr>
      <w:r>
        <w:rPr>
          <w:rFonts w:eastAsia="Microsoft YaHei UI" w:hint="eastAsia"/>
        </w:rPr>
        <w:lastRenderedPageBreak/>
        <w:t>文件结构</w:t>
      </w:r>
    </w:p>
    <w:p w:rsidR="0014123B" w:rsidRDefault="00A47299" w:rsidP="00AB296B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SimpleGUI的代码主要分为GUI和HMI两大部分，GUI部分负责绘图</w:t>
      </w:r>
      <w:r w:rsidR="00A877DD">
        <w:rPr>
          <w:rFonts w:eastAsia="Microsoft YaHei UI" w:hint="eastAsia"/>
          <w:color w:val="404040" w:themeColor="text1" w:themeTint="BF"/>
        </w:rPr>
        <w:t>与现实，HMI负责交互</w:t>
      </w:r>
      <w:r w:rsidR="00BE263D">
        <w:rPr>
          <w:rFonts w:eastAsia="Microsoft YaHei UI" w:hint="eastAsia"/>
          <w:color w:val="404040" w:themeColor="text1" w:themeTint="BF"/>
        </w:rPr>
        <w:t>。</w:t>
      </w:r>
    </w:p>
    <w:p w:rsidR="00AB296B" w:rsidRDefault="0014123B" w:rsidP="00AB296B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在打开工程目录后，将会看到以下几个文件夹。</w:t>
      </w:r>
    </w:p>
    <w:tbl>
      <w:tblPr>
        <w:tblStyle w:val="af7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5382"/>
      </w:tblGrid>
      <w:tr w:rsidR="004D1318" w:rsidTr="002D0E22">
        <w:tc>
          <w:tcPr>
            <w:tcW w:w="2131" w:type="dxa"/>
          </w:tcPr>
          <w:p w:rsidR="004D1318" w:rsidRPr="004D1318" w:rsidRDefault="004D1318" w:rsidP="00AB296B">
            <w:pPr>
              <w:topLinePunct/>
              <w:ind w:left="0" w:rightChars="300" w:right="720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4D1318"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Documents</w:t>
            </w:r>
          </w:p>
        </w:tc>
        <w:tc>
          <w:tcPr>
            <w:tcW w:w="5382" w:type="dxa"/>
          </w:tcPr>
          <w:p w:rsidR="004D1318" w:rsidRPr="004D1318" w:rsidRDefault="004D1318" w:rsidP="00AB296B">
            <w:pPr>
              <w:topLinePunct/>
              <w:ind w:left="0" w:rightChars="300" w:right="720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存放说明以及声明文档，包括您正在阅读的这篇文档。</w:t>
            </w:r>
          </w:p>
        </w:tc>
      </w:tr>
      <w:tr w:rsidR="004D1318" w:rsidTr="002D0E22">
        <w:tc>
          <w:tcPr>
            <w:tcW w:w="2131" w:type="dxa"/>
          </w:tcPr>
          <w:p w:rsidR="004D1318" w:rsidRPr="004D1318" w:rsidRDefault="00F1793D" w:rsidP="00AB296B">
            <w:pPr>
              <w:topLinePunct/>
              <w:ind w:left="0" w:rightChars="300" w:right="720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Frame</w:t>
            </w:r>
          </w:p>
        </w:tc>
        <w:tc>
          <w:tcPr>
            <w:tcW w:w="5382" w:type="dxa"/>
          </w:tcPr>
          <w:p w:rsidR="004D1318" w:rsidRPr="004D1318" w:rsidRDefault="00F1793D" w:rsidP="00AB296B">
            <w:pPr>
              <w:topLinePunct/>
              <w:ind w:left="0" w:rightChars="300" w:right="720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存放模拟环境的框架源码，用于显示模拟LCD</w:t>
            </w:r>
            <w:r w:rsidR="002D0E22"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界面</w:t>
            </w: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。</w:t>
            </w:r>
          </w:p>
        </w:tc>
      </w:tr>
      <w:tr w:rsidR="004D1318" w:rsidTr="002D0E22">
        <w:tc>
          <w:tcPr>
            <w:tcW w:w="2131" w:type="dxa"/>
          </w:tcPr>
          <w:p w:rsidR="004D1318" w:rsidRPr="004D1318" w:rsidRDefault="00F1793D" w:rsidP="00AB296B">
            <w:pPr>
              <w:topLinePunct/>
              <w:ind w:left="0" w:rightChars="300" w:right="720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GUI</w:t>
            </w:r>
          </w:p>
        </w:tc>
        <w:tc>
          <w:tcPr>
            <w:tcW w:w="5382" w:type="dxa"/>
          </w:tcPr>
          <w:p w:rsidR="004D1318" w:rsidRPr="004D1318" w:rsidRDefault="00F1793D" w:rsidP="00AB296B">
            <w:pPr>
              <w:topLinePunct/>
              <w:ind w:left="0" w:rightChars="300" w:right="720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存放SimpleGUI的源码。</w:t>
            </w:r>
          </w:p>
        </w:tc>
      </w:tr>
      <w:tr w:rsidR="00B23975" w:rsidTr="002D0E22">
        <w:tc>
          <w:tcPr>
            <w:tcW w:w="2131" w:type="dxa"/>
          </w:tcPr>
          <w:p w:rsidR="00B23975" w:rsidRDefault="00B23975" w:rsidP="00AB296B">
            <w:pPr>
              <w:topLinePunct/>
              <w:ind w:left="0" w:rightChars="300" w:right="720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HMI</w:t>
            </w:r>
          </w:p>
        </w:tc>
        <w:tc>
          <w:tcPr>
            <w:tcW w:w="5382" w:type="dxa"/>
          </w:tcPr>
          <w:p w:rsidR="00B23975" w:rsidRDefault="00B23975" w:rsidP="00AB296B">
            <w:pPr>
              <w:topLinePunct/>
              <w:ind w:left="0" w:rightChars="300" w:right="720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存放动作图(ActionMap)引擎的源码。</w:t>
            </w:r>
          </w:p>
        </w:tc>
      </w:tr>
      <w:tr w:rsidR="00F1793D" w:rsidTr="002D0E22">
        <w:tc>
          <w:tcPr>
            <w:tcW w:w="2131" w:type="dxa"/>
          </w:tcPr>
          <w:p w:rsidR="00F1793D" w:rsidRPr="004D1318" w:rsidRDefault="00F1793D" w:rsidP="00AB296B">
            <w:pPr>
              <w:topLinePunct/>
              <w:ind w:left="0" w:rightChars="300" w:right="720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Library</w:t>
            </w:r>
          </w:p>
        </w:tc>
        <w:tc>
          <w:tcPr>
            <w:tcW w:w="5382" w:type="dxa"/>
          </w:tcPr>
          <w:p w:rsidR="00F1793D" w:rsidRPr="004D1318" w:rsidRDefault="00F1793D" w:rsidP="00AB296B">
            <w:pPr>
              <w:topLinePunct/>
              <w:ind w:left="0" w:rightChars="300" w:right="720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用于存放一些第三方引用库。</w:t>
            </w:r>
          </w:p>
        </w:tc>
      </w:tr>
      <w:tr w:rsidR="00F1793D" w:rsidTr="002D0E22">
        <w:tc>
          <w:tcPr>
            <w:tcW w:w="2131" w:type="dxa"/>
          </w:tcPr>
          <w:p w:rsidR="00F1793D" w:rsidRPr="004D1318" w:rsidRDefault="004B4C51" w:rsidP="00AB296B">
            <w:pPr>
              <w:topLinePunct/>
              <w:ind w:left="0" w:rightChars="300" w:right="720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OutPut</w:t>
            </w:r>
          </w:p>
        </w:tc>
        <w:tc>
          <w:tcPr>
            <w:tcW w:w="5382" w:type="dxa"/>
          </w:tcPr>
          <w:p w:rsidR="00F1793D" w:rsidRPr="004D1318" w:rsidRDefault="004B4C51" w:rsidP="00AB296B">
            <w:pPr>
              <w:topLinePunct/>
              <w:ind w:left="0" w:rightChars="300" w:right="720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编译输出的临时文件夹。</w:t>
            </w:r>
          </w:p>
        </w:tc>
      </w:tr>
      <w:tr w:rsidR="004D1318" w:rsidTr="002D0E22">
        <w:tc>
          <w:tcPr>
            <w:tcW w:w="2131" w:type="dxa"/>
          </w:tcPr>
          <w:p w:rsidR="004D1318" w:rsidRPr="004D1318" w:rsidRDefault="004B4C51" w:rsidP="00AB296B">
            <w:pPr>
              <w:topLinePunct/>
              <w:ind w:left="0" w:rightChars="300" w:right="720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Project</w:t>
            </w:r>
          </w:p>
        </w:tc>
        <w:tc>
          <w:tcPr>
            <w:tcW w:w="5382" w:type="dxa"/>
          </w:tcPr>
          <w:p w:rsidR="004D1318" w:rsidRPr="004D1318" w:rsidRDefault="004B4C51" w:rsidP="00AB296B">
            <w:pPr>
              <w:topLinePunct/>
              <w:ind w:left="0" w:rightChars="300" w:right="720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存放LCD模拟环境工程。</w:t>
            </w:r>
          </w:p>
        </w:tc>
      </w:tr>
      <w:tr w:rsidR="004B4C51" w:rsidTr="002D0E22">
        <w:tc>
          <w:tcPr>
            <w:tcW w:w="2131" w:type="dxa"/>
          </w:tcPr>
          <w:p w:rsidR="004B4C51" w:rsidRPr="004D1318" w:rsidRDefault="004B4C51" w:rsidP="00AB296B">
            <w:pPr>
              <w:topLinePunct/>
              <w:ind w:left="0" w:rightChars="300" w:right="720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4B4C51">
              <w:rPr>
                <w:rFonts w:eastAsia="Microsoft YaHei UI"/>
                <w:color w:val="404040" w:themeColor="text1" w:themeTint="BF"/>
                <w:sz w:val="18"/>
                <w:szCs w:val="18"/>
              </w:rPr>
              <w:t>Resource</w:t>
            </w:r>
          </w:p>
        </w:tc>
        <w:tc>
          <w:tcPr>
            <w:tcW w:w="5382" w:type="dxa"/>
          </w:tcPr>
          <w:p w:rsidR="004B4C51" w:rsidRPr="004D1318" w:rsidRDefault="004B4C51" w:rsidP="00AB296B">
            <w:pPr>
              <w:topLinePunct/>
              <w:ind w:left="0" w:rightChars="300" w:right="720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存放资源文件，包括程序图标与工具栏按钮图标等。</w:t>
            </w:r>
          </w:p>
        </w:tc>
      </w:tr>
      <w:tr w:rsidR="004D1318" w:rsidTr="002D0E22">
        <w:tc>
          <w:tcPr>
            <w:tcW w:w="2131" w:type="dxa"/>
          </w:tcPr>
          <w:p w:rsidR="004D1318" w:rsidRPr="004D1318" w:rsidRDefault="002D0E22" w:rsidP="00AB296B">
            <w:pPr>
              <w:topLinePunct/>
              <w:ind w:left="0" w:rightChars="300" w:right="720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2D0E22">
              <w:rPr>
                <w:rFonts w:eastAsia="Microsoft YaHei UI"/>
                <w:color w:val="404040" w:themeColor="text1" w:themeTint="BF"/>
                <w:sz w:val="18"/>
                <w:szCs w:val="18"/>
              </w:rPr>
              <w:t>ScreenShots</w:t>
            </w:r>
          </w:p>
        </w:tc>
        <w:tc>
          <w:tcPr>
            <w:tcW w:w="5382" w:type="dxa"/>
          </w:tcPr>
          <w:p w:rsidR="004D1318" w:rsidRPr="004D1318" w:rsidRDefault="000B1CD3" w:rsidP="00AB296B">
            <w:pPr>
              <w:topLinePunct/>
              <w:ind w:left="0" w:rightChars="300" w:right="720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存放截屏文件，如果不存在将会自动建立。</w:t>
            </w:r>
          </w:p>
        </w:tc>
      </w:tr>
      <w:tr w:rsidR="002D0E22" w:rsidTr="002D0E22">
        <w:tc>
          <w:tcPr>
            <w:tcW w:w="2131" w:type="dxa"/>
          </w:tcPr>
          <w:p w:rsidR="002D0E22" w:rsidRPr="002D0E22" w:rsidRDefault="000B1CD3" w:rsidP="00AB296B">
            <w:pPr>
              <w:topLinePunct/>
              <w:ind w:left="0" w:rightChars="300" w:right="720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0B1CD3">
              <w:rPr>
                <w:rFonts w:eastAsia="Microsoft YaHei UI"/>
                <w:color w:val="404040" w:themeColor="text1" w:themeTint="BF"/>
                <w:sz w:val="18"/>
                <w:szCs w:val="18"/>
              </w:rPr>
              <w:t>User</w:t>
            </w:r>
          </w:p>
        </w:tc>
        <w:tc>
          <w:tcPr>
            <w:tcW w:w="5382" w:type="dxa"/>
          </w:tcPr>
          <w:p w:rsidR="002D0E22" w:rsidRPr="004D1318" w:rsidRDefault="000B1CD3" w:rsidP="00AB296B">
            <w:pPr>
              <w:topLinePunct/>
              <w:ind w:left="0" w:rightChars="300" w:right="720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用户代码，用于调用SimpleGUI接口模拟显示或编写并处理一些简单逻辑事务。</w:t>
            </w:r>
          </w:p>
        </w:tc>
      </w:tr>
    </w:tbl>
    <w:p w:rsidR="00AB296B" w:rsidRDefault="000B1CD3" w:rsidP="00AB296B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我们日常进行模拟开发时，主要工作在</w:t>
      </w:r>
      <w:r w:rsidR="007C11D9">
        <w:rPr>
          <w:rFonts w:eastAsia="Microsoft YaHei UI" w:hint="eastAsia"/>
          <w:color w:val="404040" w:themeColor="text1" w:themeTint="BF"/>
        </w:rPr>
        <w:t>User文件夹和</w:t>
      </w:r>
      <w:r w:rsidR="0099753A">
        <w:rPr>
          <w:rFonts w:eastAsia="Microsoft YaHei UI" w:hint="eastAsia"/>
          <w:color w:val="404040" w:themeColor="text1" w:themeTint="BF"/>
        </w:rPr>
        <w:t>HMI</w:t>
      </w:r>
      <w:r>
        <w:rPr>
          <w:rFonts w:eastAsia="Microsoft YaHei UI" w:hint="eastAsia"/>
          <w:color w:val="404040" w:themeColor="text1" w:themeTint="BF"/>
        </w:rPr>
        <w:t>文件夹下</w:t>
      </w:r>
      <w:r w:rsidR="00AB296B">
        <w:rPr>
          <w:rFonts w:eastAsia="Microsoft YaHei UI" w:hint="eastAsia"/>
          <w:color w:val="404040" w:themeColor="text1" w:themeTint="BF"/>
        </w:rPr>
        <w:t>。</w:t>
      </w:r>
    </w:p>
    <w:p w:rsidR="00A73A89" w:rsidRDefault="00A73A89" w:rsidP="00AB296B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进入SimpleGUI根目录后，可以在</w:t>
      </w:r>
      <w:r w:rsidRPr="00A73A89">
        <w:rPr>
          <w:rFonts w:eastAsia="Microsoft YaHei UI"/>
          <w:color w:val="404040" w:themeColor="text1" w:themeTint="BF"/>
        </w:rPr>
        <w:t>Project\CodeBlocks</w:t>
      </w:r>
      <w:r>
        <w:rPr>
          <w:rFonts w:eastAsia="Microsoft YaHei UI" w:hint="eastAsia"/>
          <w:color w:val="404040" w:themeColor="text1" w:themeTint="BF"/>
        </w:rPr>
        <w:t>文件夹下找到模拟环境的工程文件</w:t>
      </w:r>
      <w:r w:rsidRPr="00A73A89">
        <w:rPr>
          <w:rFonts w:eastAsia="Microsoft YaHei UI"/>
          <w:color w:val="404040" w:themeColor="text1" w:themeTint="BF"/>
        </w:rPr>
        <w:t>SimpleGUI.cbp</w:t>
      </w:r>
      <w:r>
        <w:rPr>
          <w:rFonts w:eastAsia="Microsoft YaHei UI" w:hint="eastAsia"/>
          <w:color w:val="404040" w:themeColor="text1" w:themeTint="BF"/>
        </w:rPr>
        <w:t>，需要注意的是，如果在配置环境时，使用的是绿色版的CodeBlocks，该文件类型不会被自动关联，需要用户自行创建文件关联或先启动CodeBlocks然后从程序打开工程。</w:t>
      </w:r>
    </w:p>
    <w:p w:rsidR="001F67B8" w:rsidRDefault="001F67B8" w:rsidP="00C25923">
      <w:pPr>
        <w:keepNext/>
        <w:topLinePunct/>
        <w:spacing w:line="240" w:lineRule="auto"/>
        <w:ind w:leftChars="-4" w:left="0" w:rightChars="-10" w:right="-24" w:hangingChars="4" w:hanging="10"/>
        <w:contextualSpacing/>
        <w:jc w:val="center"/>
      </w:pPr>
      <w:r>
        <w:rPr>
          <w:noProof/>
          <w:lang w:val="en-US" w:eastAsia="ja-JP" w:bidi="ar-SA"/>
        </w:rPr>
        <w:drawing>
          <wp:inline distT="0" distB="0" distL="0" distR="0" wp14:anchorId="6D28CDF4" wp14:editId="445745DF">
            <wp:extent cx="5400000" cy="32778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7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89" w:rsidRDefault="001F67B8" w:rsidP="00C25923">
      <w:pPr>
        <w:pStyle w:val="aff0"/>
        <w:ind w:left="0"/>
        <w:jc w:val="center"/>
        <w:rPr>
          <w:rFonts w:eastAsia="Microsoft YaHei UI"/>
          <w:color w:val="404040" w:themeColor="text1" w:themeTint="BF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 w:rsidR="005D7006">
        <w:rPr>
          <w:noProof/>
        </w:rPr>
        <w:t>10</w:t>
      </w:r>
      <w:r>
        <w:fldChar w:fldCharType="end"/>
      </w:r>
      <w:r>
        <w:rPr>
          <w:rFonts w:hint="eastAsia"/>
        </w:rPr>
        <w:t xml:space="preserve"> 打开SimpleGUI工程</w:t>
      </w:r>
    </w:p>
    <w:p w:rsidR="001B5330" w:rsidRDefault="001B5330" w:rsidP="00AB296B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lastRenderedPageBreak/>
        <w:t>上方工具栏中，黄色齿轮图标即为编译按钮，自此向右的四个按钮分别为执行、编译并执行、完全重编译，具体操作请自行了解。</w:t>
      </w:r>
    </w:p>
    <w:p w:rsidR="001B5330" w:rsidRDefault="001B5330" w:rsidP="00C25923">
      <w:pPr>
        <w:keepNext/>
        <w:topLinePunct/>
        <w:spacing w:line="240" w:lineRule="auto"/>
        <w:ind w:leftChars="-4" w:left="0" w:rightChars="-10" w:right="-24" w:hangingChars="4" w:hanging="10"/>
        <w:contextualSpacing/>
        <w:jc w:val="center"/>
      </w:pPr>
      <w:r>
        <w:rPr>
          <w:noProof/>
          <w:lang w:val="en-US" w:eastAsia="ja-JP" w:bidi="ar-SA"/>
        </w:rPr>
        <w:drawing>
          <wp:inline distT="0" distB="0" distL="0" distR="0" wp14:anchorId="1129E370" wp14:editId="5FE85AC6">
            <wp:extent cx="5400000" cy="4272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2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071" w:rsidRPr="00836CE4" w:rsidRDefault="001B5330" w:rsidP="00836CE4">
      <w:pPr>
        <w:pStyle w:val="aff0"/>
        <w:ind w:left="0"/>
        <w:jc w:val="center"/>
        <w:rPr>
          <w:rFonts w:eastAsia="Microsoft YaHei UI"/>
          <w:color w:val="404040" w:themeColor="text1" w:themeTint="BF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 w:rsidR="005D7006">
        <w:rPr>
          <w:noProof/>
        </w:rPr>
        <w:t>11</w:t>
      </w:r>
      <w:r>
        <w:fldChar w:fldCharType="end"/>
      </w:r>
      <w:r>
        <w:rPr>
          <w:rFonts w:hint="eastAsia"/>
        </w:rPr>
        <w:t xml:space="preserve"> 编译与执行</w:t>
      </w:r>
    </w:p>
    <w:p w:rsidR="00C54AEB" w:rsidRDefault="00C54AEB">
      <w:pPr>
        <w:ind w:left="0"/>
        <w:rPr>
          <w:rFonts w:eastAsia="Microsoft YaHei UI"/>
          <w:color w:val="404040" w:themeColor="text1" w:themeTint="BF"/>
        </w:rPr>
      </w:pPr>
      <w:r>
        <w:rPr>
          <w:rFonts w:eastAsia="Microsoft YaHei UI"/>
          <w:color w:val="404040" w:themeColor="text1" w:themeTint="BF"/>
        </w:rPr>
        <w:br w:type="page"/>
      </w:r>
    </w:p>
    <w:p w:rsidR="00C54AEB" w:rsidRPr="003A6160" w:rsidRDefault="00836CE4" w:rsidP="00C54AEB">
      <w:pPr>
        <w:pStyle w:val="1"/>
        <w:spacing w:before="0"/>
        <w:rPr>
          <w:rFonts w:eastAsia="Microsoft YaHei UI"/>
        </w:rPr>
      </w:pPr>
      <w:r>
        <w:rPr>
          <w:rFonts w:eastAsia="Microsoft YaHei UI" w:hint="eastAsia"/>
        </w:rPr>
        <w:lastRenderedPageBreak/>
        <w:t>绘图</w:t>
      </w:r>
      <w:r w:rsidR="00B23975">
        <w:rPr>
          <w:rFonts w:eastAsia="Microsoft YaHei UI" w:hint="eastAsia"/>
        </w:rPr>
        <w:t>接口</w:t>
      </w:r>
    </w:p>
    <w:p w:rsidR="005E45B4" w:rsidRDefault="005E45B4" w:rsidP="008D3258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bookmarkStart w:id="3" w:name="_GoBack"/>
      <w:r>
        <w:rPr>
          <w:rFonts w:eastAsia="Microsoft YaHei UI" w:hint="eastAsia"/>
          <w:color w:val="404040" w:themeColor="text1" w:themeTint="BF"/>
        </w:rPr>
        <w:t>如果对当前颜色和显示尺寸有调整需求，可以按照以下方式对模拟器的一些参数进行设置。</w:t>
      </w:r>
    </w:p>
    <w:p w:rsidR="001573BA" w:rsidRDefault="001573BA" w:rsidP="008D3258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打开工程的Header组下，Frame文件夹下的inc文件夹，双击并打开</w:t>
      </w:r>
      <w:r w:rsidRPr="001573BA">
        <w:rPr>
          <w:rFonts w:eastAsia="Microsoft YaHei UI"/>
          <w:color w:val="404040" w:themeColor="text1" w:themeTint="BF"/>
        </w:rPr>
        <w:t>LCD_VirtualDeviceParameter.h</w:t>
      </w:r>
      <w:r>
        <w:rPr>
          <w:rFonts w:eastAsia="Microsoft YaHei UI" w:hint="eastAsia"/>
          <w:color w:val="404040" w:themeColor="text1" w:themeTint="BF"/>
        </w:rPr>
        <w:t>文件</w:t>
      </w:r>
      <w:bookmarkEnd w:id="3"/>
      <w:r>
        <w:rPr>
          <w:rFonts w:eastAsia="Microsoft YaHei UI" w:hint="eastAsia"/>
          <w:color w:val="404040" w:themeColor="text1" w:themeTint="BF"/>
        </w:rPr>
        <w:t>。</w:t>
      </w:r>
    </w:p>
    <w:p w:rsidR="00A77CED" w:rsidRDefault="00A77CED" w:rsidP="00C25923">
      <w:pPr>
        <w:keepNext/>
        <w:topLinePunct/>
        <w:spacing w:line="240" w:lineRule="auto"/>
        <w:ind w:left="0" w:rightChars="-10" w:right="-24"/>
        <w:contextualSpacing/>
        <w:jc w:val="center"/>
      </w:pPr>
    </w:p>
    <w:p w:rsidR="00E82A88" w:rsidRDefault="00A77CED" w:rsidP="00C25923">
      <w:pPr>
        <w:pStyle w:val="aff0"/>
        <w:ind w:left="0"/>
        <w:jc w:val="center"/>
        <w:rPr>
          <w:rFonts w:eastAsia="Microsoft YaHei UI"/>
          <w:color w:val="404040" w:themeColor="text1" w:themeTint="BF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 w:rsidR="005D7006">
        <w:rPr>
          <w:noProof/>
        </w:rPr>
        <w:t>15</w:t>
      </w:r>
      <w:r>
        <w:fldChar w:fldCharType="end"/>
      </w:r>
      <w:r>
        <w:rPr>
          <w:rFonts w:hint="eastAsia"/>
        </w:rPr>
        <w:t xml:space="preserve"> LCD模拟器参数配置文件</w:t>
      </w:r>
      <w:r>
        <w:rPr>
          <w:rFonts w:hint="eastAsia"/>
          <w:noProof/>
        </w:rPr>
        <w:t>。</w:t>
      </w:r>
    </w:p>
    <w:p w:rsidR="00CA3A1A" w:rsidRDefault="00A77CED" w:rsidP="008D3258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文件中定义了一些模拟器的外观参数，可以通过修改这些参数对模拟器进行一些外观上的更改。</w:t>
      </w:r>
    </w:p>
    <w:tbl>
      <w:tblPr>
        <w:tblStyle w:val="af7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5240"/>
      </w:tblGrid>
      <w:tr w:rsidR="00CA3A1A" w:rsidTr="00E658D6">
        <w:tc>
          <w:tcPr>
            <w:tcW w:w="2273" w:type="dxa"/>
          </w:tcPr>
          <w:p w:rsidR="00CA3A1A" w:rsidRPr="004D1318" w:rsidRDefault="00CA3A1A" w:rsidP="00CA3A1A">
            <w:pPr>
              <w:topLinePunct/>
              <w:ind w:left="0" w:rightChars="16" w:right="38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CA3A1A">
              <w:rPr>
                <w:rFonts w:eastAsia="Microsoft YaHei UI"/>
                <w:color w:val="404040" w:themeColor="text1" w:themeTint="BF"/>
                <w:sz w:val="18"/>
                <w:szCs w:val="18"/>
              </w:rPr>
              <w:t>LCD_SIZE_MARGIN</w:t>
            </w:r>
          </w:p>
        </w:tc>
        <w:tc>
          <w:tcPr>
            <w:tcW w:w="5240" w:type="dxa"/>
          </w:tcPr>
          <w:p w:rsidR="00CA3A1A" w:rsidRPr="004D1318" w:rsidRDefault="00CA3A1A" w:rsidP="00CA3A1A">
            <w:pPr>
              <w:topLinePunct/>
              <w:ind w:left="0" w:rightChars="9" w:right="22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LCD显示区域与窗口边缘的间隔。</w:t>
            </w:r>
          </w:p>
        </w:tc>
      </w:tr>
      <w:tr w:rsidR="00CA3A1A" w:rsidTr="00E658D6">
        <w:tc>
          <w:tcPr>
            <w:tcW w:w="2273" w:type="dxa"/>
          </w:tcPr>
          <w:p w:rsidR="00CA3A1A" w:rsidRPr="004D1318" w:rsidRDefault="00CA3A1A" w:rsidP="00CA3A1A">
            <w:pPr>
              <w:topLinePunct/>
              <w:ind w:left="0" w:rightChars="16" w:right="38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CA3A1A">
              <w:rPr>
                <w:rFonts w:eastAsia="Microsoft YaHei UI"/>
                <w:color w:val="404040" w:themeColor="text1" w:themeTint="BF"/>
                <w:sz w:val="18"/>
                <w:szCs w:val="18"/>
              </w:rPr>
              <w:t>LCD_DISPLAY_EDGE</w:t>
            </w:r>
          </w:p>
        </w:tc>
        <w:tc>
          <w:tcPr>
            <w:tcW w:w="5240" w:type="dxa"/>
          </w:tcPr>
          <w:p w:rsidR="00CA3A1A" w:rsidRPr="004D1318" w:rsidRDefault="00CA3A1A" w:rsidP="00CA3A1A">
            <w:pPr>
              <w:topLinePunct/>
              <w:ind w:left="0" w:rightChars="9" w:right="22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LCD显示区域的边框。</w:t>
            </w:r>
          </w:p>
        </w:tc>
      </w:tr>
      <w:tr w:rsidR="00CA3A1A" w:rsidTr="00E658D6">
        <w:tc>
          <w:tcPr>
            <w:tcW w:w="2273" w:type="dxa"/>
          </w:tcPr>
          <w:p w:rsidR="00CA3A1A" w:rsidRPr="004D1318" w:rsidRDefault="00CA3A1A" w:rsidP="00CA3A1A">
            <w:pPr>
              <w:topLinePunct/>
              <w:ind w:left="0" w:rightChars="16" w:right="38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CA3A1A">
              <w:rPr>
                <w:rFonts w:eastAsia="Microsoft YaHei UI"/>
                <w:color w:val="404040" w:themeColor="text1" w:themeTint="BF"/>
                <w:sz w:val="18"/>
                <w:szCs w:val="18"/>
              </w:rPr>
              <w:t>LCD_PIXSIZE</w:t>
            </w:r>
          </w:p>
        </w:tc>
        <w:tc>
          <w:tcPr>
            <w:tcW w:w="5240" w:type="dxa"/>
          </w:tcPr>
          <w:p w:rsidR="00CA3A1A" w:rsidRPr="004D1318" w:rsidRDefault="00CA3A1A" w:rsidP="00CA3A1A">
            <w:pPr>
              <w:topLinePunct/>
              <w:ind w:left="0" w:rightChars="9" w:right="22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模拟LCD中每个像素点的尺寸。</w:t>
            </w:r>
          </w:p>
        </w:tc>
      </w:tr>
      <w:tr w:rsidR="00CA3A1A" w:rsidTr="00E658D6">
        <w:tc>
          <w:tcPr>
            <w:tcW w:w="2273" w:type="dxa"/>
          </w:tcPr>
          <w:p w:rsidR="00CA3A1A" w:rsidRPr="004D1318" w:rsidRDefault="00C61C0D" w:rsidP="00CA3A1A">
            <w:pPr>
              <w:topLinePunct/>
              <w:ind w:left="0" w:rightChars="16" w:right="38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C61C0D">
              <w:rPr>
                <w:rFonts w:eastAsia="Microsoft YaHei UI"/>
                <w:color w:val="404040" w:themeColor="text1" w:themeTint="BF"/>
                <w:sz w:val="18"/>
                <w:szCs w:val="18"/>
              </w:rPr>
              <w:t>LCD_SIZE_WIDTH</w:t>
            </w:r>
          </w:p>
        </w:tc>
        <w:tc>
          <w:tcPr>
            <w:tcW w:w="5240" w:type="dxa"/>
          </w:tcPr>
          <w:p w:rsidR="00CA3A1A" w:rsidRPr="004D1318" w:rsidRDefault="00C61C0D" w:rsidP="00CA3A1A">
            <w:pPr>
              <w:topLinePunct/>
              <w:ind w:left="0" w:rightChars="9" w:right="22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模拟LCD宽度的像素数</w:t>
            </w:r>
            <w:r w:rsidR="00CA3A1A"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。</w:t>
            </w:r>
          </w:p>
        </w:tc>
      </w:tr>
      <w:tr w:rsidR="00CA3A1A" w:rsidTr="00E658D6">
        <w:tc>
          <w:tcPr>
            <w:tcW w:w="2273" w:type="dxa"/>
          </w:tcPr>
          <w:p w:rsidR="00CA3A1A" w:rsidRPr="004D1318" w:rsidRDefault="00C61C0D" w:rsidP="00CA3A1A">
            <w:pPr>
              <w:topLinePunct/>
              <w:ind w:left="0" w:rightChars="16" w:right="38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C61C0D">
              <w:rPr>
                <w:rFonts w:eastAsia="Microsoft YaHei UI"/>
                <w:color w:val="404040" w:themeColor="text1" w:themeTint="BF"/>
                <w:sz w:val="18"/>
                <w:szCs w:val="18"/>
              </w:rPr>
              <w:t>LCD_SIZE_HEIGHT</w:t>
            </w:r>
          </w:p>
        </w:tc>
        <w:tc>
          <w:tcPr>
            <w:tcW w:w="5240" w:type="dxa"/>
          </w:tcPr>
          <w:p w:rsidR="00CA3A1A" w:rsidRPr="004D1318" w:rsidRDefault="00C61C0D" w:rsidP="00CA3A1A">
            <w:pPr>
              <w:topLinePunct/>
              <w:ind w:left="0" w:rightChars="9" w:right="22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模拟LCD高度的像素数。</w:t>
            </w:r>
          </w:p>
        </w:tc>
      </w:tr>
      <w:tr w:rsidR="00CA3A1A" w:rsidTr="00E658D6">
        <w:tc>
          <w:tcPr>
            <w:tcW w:w="2273" w:type="dxa"/>
          </w:tcPr>
          <w:p w:rsidR="00CA3A1A" w:rsidRPr="004D1318" w:rsidRDefault="00C61C0D" w:rsidP="00CA3A1A">
            <w:pPr>
              <w:topLinePunct/>
              <w:ind w:left="0" w:rightChars="16" w:right="38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C61C0D">
              <w:rPr>
                <w:rFonts w:eastAsia="Microsoft YaHei UI"/>
                <w:color w:val="404040" w:themeColor="text1" w:themeTint="BF"/>
                <w:sz w:val="18"/>
                <w:szCs w:val="18"/>
              </w:rPr>
              <w:t>LCD_COLOR_OBJ_PIX</w:t>
            </w:r>
          </w:p>
        </w:tc>
        <w:tc>
          <w:tcPr>
            <w:tcW w:w="5240" w:type="dxa"/>
          </w:tcPr>
          <w:p w:rsidR="00CA3A1A" w:rsidRPr="004D1318" w:rsidRDefault="00C61C0D" w:rsidP="00CA3A1A">
            <w:pPr>
              <w:topLinePunct/>
              <w:ind w:left="0" w:rightChars="9" w:right="22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LCD像素点的颜色</w:t>
            </w:r>
            <w:r w:rsidR="00CA3A1A"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。</w:t>
            </w:r>
          </w:p>
        </w:tc>
      </w:tr>
      <w:tr w:rsidR="00CA3A1A" w:rsidTr="00E658D6">
        <w:tc>
          <w:tcPr>
            <w:tcW w:w="2273" w:type="dxa"/>
          </w:tcPr>
          <w:p w:rsidR="00CA3A1A" w:rsidRPr="004D1318" w:rsidRDefault="00E658D6" w:rsidP="00CA3A1A">
            <w:pPr>
              <w:topLinePunct/>
              <w:ind w:left="0" w:rightChars="16" w:right="38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E658D6">
              <w:rPr>
                <w:rFonts w:eastAsia="Microsoft YaHei UI"/>
                <w:color w:val="404040" w:themeColor="text1" w:themeTint="BF"/>
                <w:sz w:val="18"/>
                <w:szCs w:val="18"/>
              </w:rPr>
              <w:t>LCD_COLOR_OBJ_BKG</w:t>
            </w:r>
          </w:p>
        </w:tc>
        <w:tc>
          <w:tcPr>
            <w:tcW w:w="5240" w:type="dxa"/>
          </w:tcPr>
          <w:p w:rsidR="00CA3A1A" w:rsidRPr="004D1318" w:rsidRDefault="00E658D6" w:rsidP="00CA3A1A">
            <w:pPr>
              <w:topLinePunct/>
              <w:ind w:left="0" w:rightChars="9" w:right="22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LCD显示区域的背景色</w:t>
            </w:r>
            <w:r w:rsidR="00CA3A1A"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。</w:t>
            </w:r>
          </w:p>
        </w:tc>
      </w:tr>
      <w:tr w:rsidR="00CA3A1A" w:rsidTr="00E658D6">
        <w:tc>
          <w:tcPr>
            <w:tcW w:w="2273" w:type="dxa"/>
          </w:tcPr>
          <w:p w:rsidR="00CA3A1A" w:rsidRPr="004D1318" w:rsidRDefault="00DF772C" w:rsidP="00CA3A1A">
            <w:pPr>
              <w:topLinePunct/>
              <w:ind w:left="0" w:rightChars="16" w:right="38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DF772C">
              <w:rPr>
                <w:rFonts w:eastAsia="Microsoft YaHei UI"/>
                <w:color w:val="404040" w:themeColor="text1" w:themeTint="BF"/>
                <w:sz w:val="18"/>
                <w:szCs w:val="18"/>
              </w:rPr>
              <w:t>LCD_COLOR_OBJ_EDGE</w:t>
            </w:r>
          </w:p>
        </w:tc>
        <w:tc>
          <w:tcPr>
            <w:tcW w:w="5240" w:type="dxa"/>
          </w:tcPr>
          <w:p w:rsidR="00CA3A1A" w:rsidRPr="004D1318" w:rsidRDefault="00DF772C" w:rsidP="00CA3A1A">
            <w:pPr>
              <w:topLinePunct/>
              <w:ind w:left="0" w:rightChars="9" w:right="22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LCD显示区域的边框颜色</w:t>
            </w:r>
            <w:r w:rsidR="00CA3A1A"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。</w:t>
            </w:r>
          </w:p>
        </w:tc>
      </w:tr>
      <w:tr w:rsidR="00CA3A1A" w:rsidTr="00E658D6">
        <w:tc>
          <w:tcPr>
            <w:tcW w:w="2273" w:type="dxa"/>
          </w:tcPr>
          <w:p w:rsidR="00CA3A1A" w:rsidRPr="002D0E22" w:rsidRDefault="000C7012" w:rsidP="00CA3A1A">
            <w:pPr>
              <w:topLinePunct/>
              <w:ind w:left="0" w:rightChars="16" w:right="38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0C7012">
              <w:rPr>
                <w:rFonts w:eastAsia="Microsoft YaHei UI"/>
                <w:color w:val="404040" w:themeColor="text1" w:themeTint="BF"/>
                <w:sz w:val="18"/>
                <w:szCs w:val="18"/>
              </w:rPr>
              <w:t>FRM_COLOR_OBJ_BKG</w:t>
            </w:r>
          </w:p>
        </w:tc>
        <w:tc>
          <w:tcPr>
            <w:tcW w:w="5240" w:type="dxa"/>
          </w:tcPr>
          <w:p w:rsidR="00CA3A1A" w:rsidRPr="004D1318" w:rsidRDefault="000C7012" w:rsidP="00CA3A1A">
            <w:pPr>
              <w:topLinePunct/>
              <w:ind w:left="0" w:rightChars="9" w:right="22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模拟环境窗体的背景颜色</w:t>
            </w:r>
            <w:r w:rsidR="00CA3A1A"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。</w:t>
            </w:r>
          </w:p>
        </w:tc>
      </w:tr>
    </w:tbl>
    <w:p w:rsidR="008D3258" w:rsidRDefault="00695EC2" w:rsidP="008D3258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如果对模拟环境外观有特殊需求，请根据需要，对以上参数进行更改。</w:t>
      </w:r>
      <w:r w:rsidR="001F233F">
        <w:rPr>
          <w:rFonts w:eastAsia="Microsoft YaHei UI" w:hint="eastAsia"/>
          <w:color w:val="404040" w:themeColor="text1" w:themeTint="BF"/>
        </w:rPr>
        <w:t>对于屏幕的尺寸，</w:t>
      </w:r>
      <w:r w:rsidR="0038486A">
        <w:rPr>
          <w:rFonts w:eastAsia="Microsoft YaHei UI" w:hint="eastAsia"/>
          <w:color w:val="404040" w:themeColor="text1" w:themeTint="BF"/>
        </w:rPr>
        <w:t>建议宽度与高度均不小于64像素，不大于480像素</w:t>
      </w:r>
      <w:r w:rsidR="008D3258">
        <w:rPr>
          <w:rFonts w:eastAsia="Microsoft YaHei UI" w:hint="eastAsia"/>
          <w:color w:val="404040" w:themeColor="text1" w:themeTint="BF"/>
        </w:rPr>
        <w:t>。</w:t>
      </w:r>
    </w:p>
    <w:p w:rsidR="007E6C3B" w:rsidRDefault="007E6C3B" w:rsidP="008D3258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例如，环境默认为模拟黑底蓝色的OLED12864显示屏，如果想模拟黄底黑字的19264显示屏，则对参数做出以下修改。</w:t>
      </w:r>
    </w:p>
    <w:tbl>
      <w:tblPr>
        <w:tblStyle w:val="af7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5240"/>
      </w:tblGrid>
      <w:tr w:rsidR="00F00336" w:rsidRPr="004D1318" w:rsidTr="00D6059A">
        <w:tc>
          <w:tcPr>
            <w:tcW w:w="2273" w:type="dxa"/>
          </w:tcPr>
          <w:p w:rsidR="00F00336" w:rsidRPr="004D1318" w:rsidRDefault="00F00336" w:rsidP="00D6059A">
            <w:pPr>
              <w:topLinePunct/>
              <w:ind w:left="0" w:rightChars="16" w:right="38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C61C0D">
              <w:rPr>
                <w:rFonts w:eastAsia="Microsoft YaHei UI"/>
                <w:color w:val="404040" w:themeColor="text1" w:themeTint="BF"/>
                <w:sz w:val="18"/>
                <w:szCs w:val="18"/>
              </w:rPr>
              <w:t>LCD_SIZE_WIDTH</w:t>
            </w:r>
          </w:p>
        </w:tc>
        <w:tc>
          <w:tcPr>
            <w:tcW w:w="5240" w:type="dxa"/>
          </w:tcPr>
          <w:p w:rsidR="00F00336" w:rsidRPr="004D1318" w:rsidRDefault="00F00336" w:rsidP="00D6059A">
            <w:pPr>
              <w:topLinePunct/>
              <w:ind w:left="0" w:rightChars="9" w:right="22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(192)</w:t>
            </w:r>
          </w:p>
        </w:tc>
      </w:tr>
      <w:tr w:rsidR="00F00336" w:rsidRPr="004D1318" w:rsidTr="00D6059A">
        <w:tc>
          <w:tcPr>
            <w:tcW w:w="2273" w:type="dxa"/>
          </w:tcPr>
          <w:p w:rsidR="00F00336" w:rsidRPr="004D1318" w:rsidRDefault="00F00336" w:rsidP="00D6059A">
            <w:pPr>
              <w:topLinePunct/>
              <w:ind w:left="0" w:rightChars="16" w:right="38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C61C0D">
              <w:rPr>
                <w:rFonts w:eastAsia="Microsoft YaHei UI"/>
                <w:color w:val="404040" w:themeColor="text1" w:themeTint="BF"/>
                <w:sz w:val="18"/>
                <w:szCs w:val="18"/>
              </w:rPr>
              <w:t>LCD_SIZE_HEIGHT</w:t>
            </w:r>
          </w:p>
        </w:tc>
        <w:tc>
          <w:tcPr>
            <w:tcW w:w="5240" w:type="dxa"/>
          </w:tcPr>
          <w:p w:rsidR="00F00336" w:rsidRPr="004D1318" w:rsidRDefault="00F00336" w:rsidP="00D6059A">
            <w:pPr>
              <w:topLinePunct/>
              <w:ind w:left="0" w:rightChars="9" w:right="22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(64)</w:t>
            </w:r>
          </w:p>
        </w:tc>
      </w:tr>
      <w:tr w:rsidR="00F00336" w:rsidRPr="004D1318" w:rsidTr="00D6059A">
        <w:tc>
          <w:tcPr>
            <w:tcW w:w="2273" w:type="dxa"/>
          </w:tcPr>
          <w:p w:rsidR="00F00336" w:rsidRPr="004D1318" w:rsidRDefault="00F00336" w:rsidP="00D6059A">
            <w:pPr>
              <w:topLinePunct/>
              <w:ind w:left="0" w:rightChars="16" w:right="38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C61C0D">
              <w:rPr>
                <w:rFonts w:eastAsia="Microsoft YaHei UI"/>
                <w:color w:val="404040" w:themeColor="text1" w:themeTint="BF"/>
                <w:sz w:val="18"/>
                <w:szCs w:val="18"/>
              </w:rPr>
              <w:t>LCD_COLOR_OBJ_PIX</w:t>
            </w:r>
          </w:p>
        </w:tc>
        <w:tc>
          <w:tcPr>
            <w:tcW w:w="5240" w:type="dxa"/>
          </w:tcPr>
          <w:p w:rsidR="00F00336" w:rsidRPr="004D1318" w:rsidRDefault="000D1BC8" w:rsidP="00D6059A">
            <w:pPr>
              <w:topLinePunct/>
              <w:ind w:left="0" w:rightChars="9" w:right="22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(2) //像素大小可自行决定</w:t>
            </w:r>
          </w:p>
        </w:tc>
      </w:tr>
      <w:tr w:rsidR="00F00336" w:rsidRPr="004D1318" w:rsidTr="00D6059A">
        <w:tc>
          <w:tcPr>
            <w:tcW w:w="2273" w:type="dxa"/>
          </w:tcPr>
          <w:p w:rsidR="00F00336" w:rsidRPr="004D1318" w:rsidRDefault="00F00336" w:rsidP="00D6059A">
            <w:pPr>
              <w:topLinePunct/>
              <w:ind w:left="0" w:rightChars="16" w:right="38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E658D6">
              <w:rPr>
                <w:rFonts w:eastAsia="Microsoft YaHei UI"/>
                <w:color w:val="404040" w:themeColor="text1" w:themeTint="BF"/>
                <w:sz w:val="18"/>
                <w:szCs w:val="18"/>
              </w:rPr>
              <w:t>LCD_COLOR_OBJ_BKG</w:t>
            </w:r>
          </w:p>
        </w:tc>
        <w:tc>
          <w:tcPr>
            <w:tcW w:w="5240" w:type="dxa"/>
          </w:tcPr>
          <w:p w:rsidR="00F00336" w:rsidRPr="004D1318" w:rsidRDefault="0076099F" w:rsidP="00D6059A">
            <w:pPr>
              <w:topLinePunct/>
              <w:ind w:left="0" w:rightChars="9" w:right="22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76099F">
              <w:rPr>
                <w:rFonts w:eastAsia="Microsoft YaHei UI"/>
                <w:color w:val="404040" w:themeColor="text1" w:themeTint="BF"/>
                <w:sz w:val="18"/>
                <w:szCs w:val="18"/>
              </w:rPr>
              <w:t>(wxColor(116,164,25))</w:t>
            </w: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 xml:space="preserve"> // RGB颜色</w:t>
            </w:r>
          </w:p>
        </w:tc>
      </w:tr>
      <w:tr w:rsidR="00F00336" w:rsidRPr="004D1318" w:rsidTr="00D6059A">
        <w:tc>
          <w:tcPr>
            <w:tcW w:w="2273" w:type="dxa"/>
          </w:tcPr>
          <w:p w:rsidR="00F00336" w:rsidRPr="004D1318" w:rsidRDefault="00F00336" w:rsidP="00D6059A">
            <w:pPr>
              <w:topLinePunct/>
              <w:ind w:left="0" w:rightChars="16" w:right="38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DF772C">
              <w:rPr>
                <w:rFonts w:eastAsia="Microsoft YaHei UI"/>
                <w:color w:val="404040" w:themeColor="text1" w:themeTint="BF"/>
                <w:sz w:val="18"/>
                <w:szCs w:val="18"/>
              </w:rPr>
              <w:t>LCD_COLOR_OBJ_EDGE</w:t>
            </w:r>
          </w:p>
        </w:tc>
        <w:tc>
          <w:tcPr>
            <w:tcW w:w="5240" w:type="dxa"/>
          </w:tcPr>
          <w:p w:rsidR="00F00336" w:rsidRPr="004D1318" w:rsidRDefault="0076099F" w:rsidP="00D6059A">
            <w:pPr>
              <w:topLinePunct/>
              <w:ind w:left="0" w:rightChars="9" w:right="22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76099F">
              <w:rPr>
                <w:rFonts w:eastAsia="Microsoft YaHei UI"/>
                <w:color w:val="404040" w:themeColor="text1" w:themeTint="BF"/>
                <w:sz w:val="18"/>
                <w:szCs w:val="18"/>
              </w:rPr>
              <w:t>(wxColor(208,246,28))</w:t>
            </w: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 xml:space="preserve"> //</w:t>
            </w:r>
            <w:r w:rsidR="00927675"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RGB颜色</w:t>
            </w:r>
          </w:p>
        </w:tc>
      </w:tr>
    </w:tbl>
    <w:p w:rsidR="007E6C3B" w:rsidRDefault="00927675" w:rsidP="008D3258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重新编译后运行，即可看到变化效果。</w:t>
      </w:r>
    </w:p>
    <w:p w:rsidR="00927675" w:rsidRDefault="00E93136" w:rsidP="00C25923">
      <w:pPr>
        <w:keepNext/>
        <w:topLinePunct/>
        <w:spacing w:line="240" w:lineRule="auto"/>
        <w:ind w:left="0" w:rightChars="-10" w:right="-24"/>
        <w:contextualSpacing/>
        <w:jc w:val="center"/>
      </w:pPr>
      <w:r>
        <w:rPr>
          <w:noProof/>
          <w:lang w:val="en-US" w:eastAsia="ja-JP" w:bidi="ar-SA"/>
        </w:rPr>
        <w:lastRenderedPageBreak/>
        <w:drawing>
          <wp:inline distT="0" distB="0" distL="0" distR="0" wp14:anchorId="40EF514F" wp14:editId="73731E6D">
            <wp:extent cx="4320000" cy="1946601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4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75" w:rsidRPr="00D02735" w:rsidRDefault="00927675" w:rsidP="00C25923">
      <w:pPr>
        <w:pStyle w:val="aff0"/>
        <w:ind w:left="0"/>
        <w:jc w:val="center"/>
        <w:rPr>
          <w:rFonts w:eastAsia="Microsoft YaHei UI"/>
          <w:color w:val="404040" w:themeColor="text1" w:themeTint="BF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 w:rsidR="005D7006">
        <w:rPr>
          <w:noProof/>
        </w:rPr>
        <w:t>16</w:t>
      </w:r>
      <w:r>
        <w:fldChar w:fldCharType="end"/>
      </w:r>
      <w:r>
        <w:rPr>
          <w:rFonts w:hint="eastAsia"/>
        </w:rPr>
        <w:t xml:space="preserve"> 修改模拟器的配色方案</w:t>
      </w:r>
    </w:p>
    <w:p w:rsidR="00BE441B" w:rsidRDefault="00BE441B">
      <w:pPr>
        <w:ind w:left="0"/>
        <w:rPr>
          <w:rFonts w:eastAsia="Microsoft YaHei UI" w:cstheme="majorBidi"/>
          <w:kern w:val="28"/>
          <w:sz w:val="52"/>
          <w:szCs w:val="52"/>
          <w14:ligatures w14:val="standard"/>
          <w14:numForm w14:val="oldStyle"/>
        </w:rPr>
      </w:pPr>
      <w:r>
        <w:rPr>
          <w:rFonts w:eastAsia="Microsoft YaHei UI"/>
        </w:rPr>
        <w:br w:type="page"/>
      </w:r>
    </w:p>
    <w:p w:rsidR="009C68D5" w:rsidRPr="003A6160" w:rsidRDefault="00B23975" w:rsidP="009C68D5">
      <w:pPr>
        <w:pStyle w:val="1"/>
        <w:spacing w:before="0"/>
        <w:rPr>
          <w:rFonts w:eastAsia="Microsoft YaHei UI"/>
        </w:rPr>
      </w:pPr>
      <w:bookmarkStart w:id="4" w:name="_Toc483838471"/>
      <w:r>
        <w:rPr>
          <w:rFonts w:eastAsia="Microsoft YaHei UI" w:hint="eastAsia"/>
        </w:rPr>
        <w:lastRenderedPageBreak/>
        <w:t>动作图</w:t>
      </w:r>
      <w:bookmarkEnd w:id="4"/>
      <w:r>
        <w:rPr>
          <w:rFonts w:eastAsia="Microsoft YaHei UI" w:hint="eastAsia"/>
        </w:rPr>
        <w:t>接口</w:t>
      </w:r>
    </w:p>
    <w:p w:rsidR="00330ABF" w:rsidRDefault="00AB483B" w:rsidP="00330ABF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按照国际惯例，</w:t>
      </w:r>
      <w:r w:rsidR="00202F1A">
        <w:rPr>
          <w:rFonts w:eastAsia="Microsoft YaHei UI" w:hint="eastAsia"/>
          <w:color w:val="404040" w:themeColor="text1" w:themeTint="BF"/>
        </w:rPr>
        <w:t>学编程从Hello world开始</w:t>
      </w:r>
      <w:r w:rsidR="00330ABF">
        <w:rPr>
          <w:rFonts w:eastAsia="Microsoft YaHei UI" w:hint="eastAsia"/>
          <w:color w:val="404040" w:themeColor="text1" w:themeTint="BF"/>
        </w:rPr>
        <w:t>。</w:t>
      </w:r>
    </w:p>
    <w:p w:rsidR="002D6047" w:rsidRDefault="002E6894" w:rsidP="00330ABF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根据前文所述，用户的代码主要在User文件夹下编写，工程默认在此文件夹下只有一个UserAction.c文件，文件中有两个函数。</w:t>
      </w:r>
      <w:r w:rsidR="003A06FE" w:rsidRPr="003A06FE">
        <w:rPr>
          <w:rFonts w:eastAsia="Microsoft YaHei UI"/>
          <w:color w:val="404040" w:themeColor="text1" w:themeTint="BF"/>
        </w:rPr>
        <w:t>USR_ACT_OnInitialize</w:t>
      </w:r>
      <w:r w:rsidR="003A06FE">
        <w:rPr>
          <w:rFonts w:eastAsia="Microsoft YaHei UI" w:hint="eastAsia"/>
          <w:color w:val="404040" w:themeColor="text1" w:themeTint="BF"/>
        </w:rPr>
        <w:t>函数将在LCD模拟器启动时被调用，可以在其中编写一些初始化显示的内容。</w:t>
      </w:r>
      <w:r w:rsidR="003A06FE" w:rsidRPr="003A06FE">
        <w:rPr>
          <w:rFonts w:eastAsia="Microsoft YaHei UI"/>
          <w:color w:val="404040" w:themeColor="text1" w:themeTint="BF"/>
        </w:rPr>
        <w:t>USR_ACT_OnKeyPress</w:t>
      </w:r>
      <w:r w:rsidR="003A06FE">
        <w:rPr>
          <w:rFonts w:eastAsia="Microsoft YaHei UI" w:hint="eastAsia"/>
          <w:color w:val="404040" w:themeColor="text1" w:themeTint="BF"/>
        </w:rPr>
        <w:t>函数用于响应用户的键盘消息。</w:t>
      </w:r>
    </w:p>
    <w:p w:rsidR="003A06FE" w:rsidRDefault="00964DB2" w:rsidP="00964DB2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那么接下来，我们将使用绘制文字API，在屏幕上显示一些文字，比如“Hello world!”</w:t>
      </w:r>
      <w:r w:rsidR="004D5FBD">
        <w:rPr>
          <w:rFonts w:eastAsia="Microsoft YaHei UI" w:hint="eastAsia"/>
          <w:color w:val="404040" w:themeColor="text1" w:themeTint="BF"/>
        </w:rPr>
        <w:t>。</w:t>
      </w:r>
    </w:p>
    <w:p w:rsidR="004D5FBD" w:rsidRDefault="004D5FBD" w:rsidP="00964DB2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打开UserAction.c文件，</w:t>
      </w:r>
      <w:r w:rsidR="008D06D3">
        <w:rPr>
          <w:rFonts w:eastAsia="Microsoft YaHei UI" w:hint="eastAsia"/>
          <w:color w:val="404040" w:themeColor="text1" w:themeTint="BF"/>
        </w:rPr>
        <w:t>在文件的头部添加</w:t>
      </w:r>
      <w:r w:rsidR="008D06D3" w:rsidRPr="008D06D3">
        <w:rPr>
          <w:rFonts w:eastAsia="Microsoft YaHei UI"/>
          <w:color w:val="404040" w:themeColor="text1" w:themeTint="BF"/>
        </w:rPr>
        <w:t>#include "GUI_Font.h"</w:t>
      </w:r>
      <w:r w:rsidR="008D06D3">
        <w:rPr>
          <w:rFonts w:eastAsia="Microsoft YaHei UI" w:hint="eastAsia"/>
          <w:color w:val="404040" w:themeColor="text1" w:themeTint="BF"/>
        </w:rPr>
        <w:t>宏定义，然后</w:t>
      </w:r>
      <w:r>
        <w:rPr>
          <w:rFonts w:eastAsia="Microsoft YaHei UI" w:hint="eastAsia"/>
          <w:color w:val="404040" w:themeColor="text1" w:themeTint="BF"/>
        </w:rPr>
        <w:t>找到</w:t>
      </w:r>
      <w:r w:rsidRPr="004D5FBD">
        <w:rPr>
          <w:rFonts w:eastAsia="Microsoft YaHei UI"/>
          <w:color w:val="404040" w:themeColor="text1" w:themeTint="BF"/>
        </w:rPr>
        <w:t>USR_ACT_OnInitialize</w:t>
      </w:r>
      <w:r>
        <w:rPr>
          <w:rFonts w:eastAsia="Microsoft YaHei UI" w:hint="eastAsia"/>
          <w:color w:val="404040" w:themeColor="text1" w:themeTint="BF"/>
        </w:rPr>
        <w:t>函数</w:t>
      </w:r>
      <w:r w:rsidR="008D06D3">
        <w:rPr>
          <w:rFonts w:eastAsia="Microsoft YaHei UI" w:hint="eastAsia"/>
          <w:color w:val="404040" w:themeColor="text1" w:themeTint="BF"/>
        </w:rPr>
        <w:t>，并在其中添加如下代码：</w:t>
      </w:r>
    </w:p>
    <w:p w:rsidR="003A7697" w:rsidRPr="003A7697" w:rsidRDefault="003A7697" w:rsidP="00964DB2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  <w:lang w:val="en-US"/>
        </w:rPr>
      </w:pPr>
      <w:r w:rsidRPr="003A7697">
        <w:rPr>
          <w:rFonts w:eastAsia="Microsoft YaHei UI"/>
          <w:noProof/>
          <w:color w:val="404040" w:themeColor="text1" w:themeTint="BF"/>
          <w:lang w:val="en-US" w:eastAsia="ja-JP" w:bidi="ar-SA"/>
        </w:rPr>
        <mc:AlternateContent>
          <mc:Choice Requires="wps">
            <w:drawing>
              <wp:inline distT="0" distB="0" distL="0" distR="0">
                <wp:extent cx="5105400" cy="1028700"/>
                <wp:effectExtent l="0" t="0" r="19050" b="1905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EE7" w:rsidRPr="003A7697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RECTANGLE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  <w:t>stTextDisplayArea = {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30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12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};</w:t>
                            </w:r>
                          </w:p>
                          <w:p w:rsidR="00112EE7" w:rsidRPr="003A7697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RECTANGLE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  <w:t>stTextDataArea = {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};</w:t>
                            </w:r>
                          </w:p>
                          <w:p w:rsidR="00112EE7" w:rsidRPr="003A7697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12EE7" w:rsidRPr="00A5199D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GUI_Text_DrawSingleLineText(</w:t>
                            </w:r>
                            <w:r w:rsidRPr="00A5199D">
                              <w:rPr>
                                <w:rFonts w:eastAsia="Microsoft YaHei UI"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>"Hello world!"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, FONT_SIZE_H12, &amp;stTextDisplayArea, &amp;stTextDataArea, GUI_DRAW_NORMAL);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2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">
                <v:textbox>
                  <w:txbxContent>
                    <w:p w:rsidR="00112EE7" w:rsidRPr="003A7697" w:rsidRDefault="00112EE7" w:rsidP="004D000A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RECTANGLE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  <w:t>stTextDisplayArea = {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30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12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};</w:t>
                      </w:r>
                    </w:p>
                    <w:p w:rsidR="00112EE7" w:rsidRPr="003A7697" w:rsidRDefault="00112EE7" w:rsidP="004D000A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RECTANGLE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  <w:t>stTextDataArea = {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};</w:t>
                      </w:r>
                    </w:p>
                    <w:p w:rsidR="00112EE7" w:rsidRPr="003A7697" w:rsidRDefault="00112EE7" w:rsidP="004D000A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</w:p>
                    <w:p w:rsidR="00112EE7" w:rsidRPr="00A5199D" w:rsidRDefault="00112EE7" w:rsidP="004D000A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GUI_Text_DrawSingleLineText(</w:t>
                      </w:r>
                      <w:r w:rsidRPr="00A5199D">
                        <w:rPr>
                          <w:rFonts w:eastAsia="Microsoft YaHei UI"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>"Hello world!"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, FONT_SIZE_H12, &amp;stTextDisplayArea, &amp;stTextDataArea, GUI_DRAW_NORMAL);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C48F3" w:rsidRDefault="00C81F8B" w:rsidP="00CC48F3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  <w:lang w:val="en-US"/>
        </w:rPr>
      </w:pPr>
      <w:r>
        <w:rPr>
          <w:rFonts w:eastAsia="Microsoft YaHei UI" w:hint="eastAsia"/>
          <w:color w:val="404040" w:themeColor="text1" w:themeTint="BF"/>
          <w:lang w:val="en-US"/>
        </w:rPr>
        <w:t>完成后如下图</w:t>
      </w:r>
      <w:r w:rsidR="00CC48F3">
        <w:rPr>
          <w:rFonts w:eastAsia="Microsoft YaHei UI" w:hint="eastAsia"/>
          <w:color w:val="404040" w:themeColor="text1" w:themeTint="BF"/>
          <w:lang w:val="en-US"/>
        </w:rPr>
        <w:t>。</w:t>
      </w:r>
    </w:p>
    <w:p w:rsidR="00CC48F3" w:rsidRDefault="00CC48F3" w:rsidP="00C25923">
      <w:pPr>
        <w:keepNext/>
        <w:topLinePunct/>
        <w:spacing w:line="240" w:lineRule="auto"/>
        <w:ind w:leftChars="-4" w:left="0" w:rightChars="-10" w:right="-24" w:hangingChars="4" w:hanging="10"/>
        <w:contextualSpacing/>
        <w:jc w:val="center"/>
      </w:pPr>
      <w:r>
        <w:rPr>
          <w:noProof/>
          <w:lang w:val="en-US" w:eastAsia="ja-JP" w:bidi="ar-SA"/>
        </w:rPr>
        <w:drawing>
          <wp:inline distT="0" distB="0" distL="0" distR="0" wp14:anchorId="237A87B1" wp14:editId="14BB12CF">
            <wp:extent cx="5400000" cy="1783661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8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8B" w:rsidRPr="003A7697" w:rsidRDefault="00CC48F3" w:rsidP="00CC48F3">
      <w:pPr>
        <w:pStyle w:val="aff0"/>
        <w:jc w:val="center"/>
        <w:rPr>
          <w:rFonts w:eastAsia="Microsoft YaHei UI"/>
          <w:color w:val="404040" w:themeColor="text1" w:themeTint="BF"/>
          <w:lang w:val="en-US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 w:rsidR="005D7006">
        <w:rPr>
          <w:noProof/>
        </w:rPr>
        <w:t>17</w:t>
      </w:r>
      <w:r>
        <w:fldChar w:fldCharType="end"/>
      </w:r>
      <w:r>
        <w:rPr>
          <w:rFonts w:hint="eastAsia"/>
        </w:rPr>
        <w:t xml:space="preserve"> HelloWord代码</w:t>
      </w:r>
    </w:p>
    <w:p w:rsidR="002E6894" w:rsidRDefault="00CC48F3" w:rsidP="00330ABF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  <w:lang w:val="en-US"/>
        </w:rPr>
        <w:t>上图添加的代码</w:t>
      </w:r>
      <w:r>
        <w:rPr>
          <w:rFonts w:eastAsia="Microsoft YaHei UI" w:hint="eastAsia"/>
          <w:color w:val="404040" w:themeColor="text1" w:themeTint="BF"/>
        </w:rPr>
        <w:t>，意为使用12像素字体，在屏幕上坐标(5,5)的位置，30像素宽20像素高的区域内显示“Hello word!”文字。</w:t>
      </w:r>
    </w:p>
    <w:p w:rsidR="00AF1799" w:rsidRDefault="00AF1799" w:rsidP="00C25923">
      <w:pPr>
        <w:keepNext/>
        <w:topLinePunct/>
        <w:spacing w:line="240" w:lineRule="auto"/>
        <w:ind w:left="0" w:rightChars="-10" w:right="-24"/>
        <w:contextualSpacing/>
        <w:jc w:val="center"/>
      </w:pPr>
      <w:r>
        <w:rPr>
          <w:noProof/>
          <w:lang w:val="en-US" w:eastAsia="ja-JP" w:bidi="ar-SA"/>
        </w:rPr>
        <w:lastRenderedPageBreak/>
        <w:drawing>
          <wp:inline distT="0" distB="0" distL="0" distR="0" wp14:anchorId="06E3F511" wp14:editId="31F4A334">
            <wp:extent cx="2880000" cy="1920000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99" w:rsidRPr="003A7697" w:rsidRDefault="00AF1799" w:rsidP="00C25923">
      <w:pPr>
        <w:pStyle w:val="aff0"/>
        <w:ind w:left="0"/>
        <w:jc w:val="center"/>
        <w:rPr>
          <w:rFonts w:eastAsia="Microsoft YaHei UI"/>
          <w:color w:val="404040" w:themeColor="text1" w:themeTint="BF"/>
          <w:lang w:val="en-US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 w:rsidR="005D7006">
        <w:rPr>
          <w:noProof/>
        </w:rPr>
        <w:t>18</w:t>
      </w:r>
      <w:r>
        <w:fldChar w:fldCharType="end"/>
      </w:r>
      <w:r>
        <w:rPr>
          <w:rFonts w:hint="eastAsia"/>
        </w:rPr>
        <w:t xml:space="preserve"> 显示</w:t>
      </w:r>
      <w:r w:rsidRPr="00AF1799">
        <w:rPr>
          <w:rFonts w:hint="eastAsia"/>
        </w:rPr>
        <w:t>“Hello world”</w:t>
      </w:r>
    </w:p>
    <w:p w:rsidR="00595266" w:rsidRDefault="00595266" w:rsidP="00595266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  <w:lang w:val="en-US"/>
        </w:rPr>
      </w:pPr>
      <w:r>
        <w:rPr>
          <w:rFonts w:eastAsia="Microsoft YaHei UI" w:hint="eastAsia"/>
          <w:color w:val="404040" w:themeColor="text1" w:themeTint="BF"/>
          <w:lang w:val="en-US"/>
        </w:rPr>
        <w:t>但此时只显示了“Hello”，后面的文字却不知道哪里去了，现在再看代码，发现我们指定的显示区域只有30像素宽，超过区域的内容均没有被显示，而示例中使用了12像素的文字，宽度为高度的一半，为6像素，规定的显示区域刚好显示五个半角字符。找到了原因，现在将代码做如下修改。</w:t>
      </w:r>
    </w:p>
    <w:p w:rsidR="00733DD5" w:rsidRDefault="00733DD5" w:rsidP="00595266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  <w:lang w:val="en-US"/>
        </w:rPr>
      </w:pPr>
      <w:r w:rsidRPr="003A7697">
        <w:rPr>
          <w:rFonts w:eastAsia="Microsoft YaHei UI"/>
          <w:noProof/>
          <w:color w:val="404040" w:themeColor="text1" w:themeTint="BF"/>
          <w:lang w:val="en-US" w:eastAsia="ja-JP" w:bidi="ar-SA"/>
        </w:rPr>
        <mc:AlternateContent>
          <mc:Choice Requires="wps">
            <w:drawing>
              <wp:inline distT="0" distB="0" distL="0" distR="0" wp14:anchorId="1746A28F" wp14:editId="0BD718A7">
                <wp:extent cx="5105400" cy="1028700"/>
                <wp:effectExtent l="0" t="0" r="19050" b="19050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EE7" w:rsidRPr="003A7697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RECTANGLE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stTextDisplayArea = {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eastAsia="Microsoft YaHei UI" w:hint="eastAsia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50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12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};</w:t>
                            </w:r>
                          </w:p>
                          <w:p w:rsidR="00112EE7" w:rsidRPr="003A7697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RECTANGLE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  <w:t>stTextDataArea = {</w:t>
                            </w:r>
                            <w:r>
                              <w:rPr>
                                <w:rFonts w:eastAsia="Microsoft YaHei UI" w:hint="eastAsia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eastAsia="Microsoft YaHei UI" w:hint="eastAsia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};</w:t>
                            </w:r>
                          </w:p>
                          <w:p w:rsidR="00112EE7" w:rsidRPr="003A7697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12EE7" w:rsidRPr="00A5199D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GUI_Text_DrawSingleLineText(</w:t>
                            </w:r>
                            <w:r w:rsidRPr="00A5199D">
                              <w:rPr>
                                <w:rFonts w:eastAsia="Microsoft YaHei UI"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>"Hello world!"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, FONT_SIZE_H12, &amp;stTextDisplayArea, &amp;stTextDataArea, GUI_DRAW_NORMAL);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  <w:pict>
              <v:shape w14:anchorId="1746A28F" id="_x0000_s1027" type="#_x0000_t202" style="width:402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">
                <v:textbox>
                  <w:txbxContent>
                    <w:p w:rsidR="00112EE7" w:rsidRPr="003A7697" w:rsidRDefault="00112EE7" w:rsidP="004D000A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RECTANGLE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stTextDisplayArea = {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>
                        <w:rPr>
                          <w:rFonts w:eastAsia="Microsoft YaHei UI" w:hint="eastAsia"/>
                          <w:color w:val="D033FB"/>
                          <w:sz w:val="18"/>
                          <w:szCs w:val="18"/>
                          <w:lang w:val="en-US"/>
                        </w:rPr>
                        <w:t>50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12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};</w:t>
                      </w:r>
                    </w:p>
                    <w:p w:rsidR="00112EE7" w:rsidRPr="003A7697" w:rsidRDefault="00112EE7" w:rsidP="004D000A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RECTANGLE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  <w:t>stTextDataArea = {</w:t>
                      </w:r>
                      <w:r>
                        <w:rPr>
                          <w:rFonts w:eastAsia="Microsoft YaHei UI" w:hint="eastAsia"/>
                          <w:color w:val="D033FB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>
                        <w:rPr>
                          <w:rFonts w:eastAsia="Microsoft YaHei UI" w:hint="eastAsia"/>
                          <w:color w:val="D033FB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};</w:t>
                      </w:r>
                    </w:p>
                    <w:p w:rsidR="00112EE7" w:rsidRPr="003A7697" w:rsidRDefault="00112EE7" w:rsidP="004D000A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</w:p>
                    <w:p w:rsidR="00112EE7" w:rsidRPr="00A5199D" w:rsidRDefault="00112EE7" w:rsidP="004D000A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GUI_Text_DrawSingleLineText(</w:t>
                      </w:r>
                      <w:r w:rsidRPr="00A5199D">
                        <w:rPr>
                          <w:rFonts w:eastAsia="Microsoft YaHei UI"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>"Hello world!"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, FONT_SIZE_H12, &amp;stTextDisplayArea, &amp;stTextDataArea, GUI_DRAW_NORMAL);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23077" w:rsidRDefault="00723077" w:rsidP="00595266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  <w:lang w:val="en-US"/>
        </w:rPr>
      </w:pPr>
      <w:r>
        <w:rPr>
          <w:rFonts w:eastAsia="Microsoft YaHei UI" w:hint="eastAsia"/>
          <w:color w:val="404040" w:themeColor="text1" w:themeTint="BF"/>
          <w:lang w:val="en-US"/>
        </w:rPr>
        <w:t>将文字显示区域的宽度修改为72后，重新编译执行，可以看到，完整的“Hello world!”已经显示出来了。</w:t>
      </w:r>
    </w:p>
    <w:p w:rsidR="002115BC" w:rsidRDefault="002115BC" w:rsidP="002115BC">
      <w:pPr>
        <w:keepNext/>
        <w:topLinePunct/>
        <w:spacing w:line="240" w:lineRule="auto"/>
        <w:ind w:left="0" w:rightChars="-10" w:right="-24"/>
        <w:contextualSpacing/>
        <w:jc w:val="center"/>
      </w:pPr>
      <w:r>
        <w:rPr>
          <w:noProof/>
          <w:lang w:val="en-US" w:eastAsia="ja-JP" w:bidi="ar-SA"/>
        </w:rPr>
        <w:drawing>
          <wp:inline distT="0" distB="0" distL="0" distR="0" wp14:anchorId="0D1A9AFC" wp14:editId="4DDB5A44">
            <wp:extent cx="2880000" cy="1920000"/>
            <wp:effectExtent l="0" t="0" r="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36" w:rsidRDefault="002115BC" w:rsidP="00CB0FA4">
      <w:pPr>
        <w:pStyle w:val="aff0"/>
        <w:ind w:left="0"/>
        <w:jc w:val="center"/>
        <w:rPr>
          <w:rFonts w:eastAsia="Microsoft YaHei UI"/>
          <w:color w:val="404040" w:themeColor="text1" w:themeTint="BF"/>
          <w:lang w:val="en-US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 w:rsidR="005D7006">
        <w:rPr>
          <w:noProof/>
        </w:rPr>
        <w:t>19</w:t>
      </w:r>
      <w:r>
        <w:fldChar w:fldCharType="end"/>
      </w:r>
      <w:r>
        <w:rPr>
          <w:rFonts w:hint="eastAsia"/>
        </w:rPr>
        <w:t xml:space="preserve"> 完整显示的</w:t>
      </w:r>
      <w:r>
        <w:rPr>
          <w:rFonts w:hint="eastAsia"/>
          <w:noProof/>
        </w:rPr>
        <w:t>“Hello world!”</w:t>
      </w:r>
    </w:p>
    <w:p w:rsidR="009420C4" w:rsidRDefault="00CB0FA4" w:rsidP="00595266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  <w:lang w:val="en-US"/>
        </w:rPr>
      </w:pPr>
      <w:r>
        <w:rPr>
          <w:rFonts w:eastAsia="Microsoft YaHei UI" w:hint="eastAsia"/>
          <w:color w:val="404040" w:themeColor="text1" w:themeTint="BF"/>
          <w:lang w:val="en-US"/>
        </w:rPr>
        <w:t>示例代码中，定义了两个</w:t>
      </w:r>
      <w:r w:rsidRPr="00CB0FA4">
        <w:rPr>
          <w:rFonts w:eastAsia="Microsoft YaHei UI"/>
          <w:color w:val="404040" w:themeColor="text1" w:themeTint="BF"/>
          <w:lang w:val="en-US"/>
        </w:rPr>
        <w:t>RECTANGLE</w:t>
      </w:r>
      <w:r>
        <w:rPr>
          <w:rFonts w:eastAsia="Microsoft YaHei UI" w:hint="eastAsia"/>
          <w:color w:val="404040" w:themeColor="text1" w:themeTint="BF"/>
          <w:lang w:val="en-US"/>
        </w:rPr>
        <w:t>类型的结构体，</w:t>
      </w:r>
      <w:r w:rsidR="00CA79B5">
        <w:rPr>
          <w:rFonts w:eastAsia="Microsoft YaHei UI" w:hint="eastAsia"/>
          <w:color w:val="404040" w:themeColor="text1" w:themeTint="BF"/>
          <w:lang w:val="en-US"/>
        </w:rPr>
        <w:t>此结构体定义于GUI_Basic.h文件中，用于表示一个矩形区域。</w:t>
      </w:r>
      <w:r w:rsidR="004B2A3F">
        <w:rPr>
          <w:rFonts w:eastAsia="Microsoft YaHei UI" w:hint="eastAsia"/>
          <w:color w:val="404040" w:themeColor="text1" w:themeTint="BF"/>
          <w:lang w:val="en-US"/>
        </w:rPr>
        <w:t>显示文字API中，</w:t>
      </w:r>
      <w:r w:rsidR="009420C4">
        <w:rPr>
          <w:rFonts w:eastAsia="Microsoft YaHei UI" w:hint="eastAsia"/>
          <w:color w:val="404040" w:themeColor="text1" w:themeTint="BF"/>
          <w:lang w:val="en-US"/>
        </w:rPr>
        <w:t>使用</w:t>
      </w:r>
      <w:r w:rsidR="004B2A3F">
        <w:rPr>
          <w:rFonts w:eastAsia="Microsoft YaHei UI" w:hint="eastAsia"/>
          <w:color w:val="404040" w:themeColor="text1" w:themeTint="BF"/>
          <w:lang w:val="en-US"/>
        </w:rPr>
        <w:t>两个此类型的参数，第一个规定可用显示范围，第二个规定显示内容的尺寸与偏移。</w:t>
      </w:r>
    </w:p>
    <w:p w:rsidR="00B15D03" w:rsidRDefault="00B15D03" w:rsidP="00595266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  <w:lang w:val="en-US"/>
        </w:rPr>
      </w:pPr>
      <w:r>
        <w:rPr>
          <w:rFonts w:eastAsia="Microsoft YaHei UI" w:hint="eastAsia"/>
          <w:color w:val="404040" w:themeColor="text1" w:themeTint="BF"/>
          <w:lang w:val="en-US"/>
        </w:rPr>
        <w:t>将</w:t>
      </w:r>
      <w:r w:rsidR="009420C4">
        <w:rPr>
          <w:rFonts w:eastAsia="Microsoft YaHei UI" w:hint="eastAsia"/>
          <w:color w:val="404040" w:themeColor="text1" w:themeTint="BF"/>
          <w:lang w:val="en-US"/>
        </w:rPr>
        <w:t>示例代码做如下修改，编译并运行</w:t>
      </w:r>
      <w:r>
        <w:rPr>
          <w:rFonts w:eastAsia="Microsoft YaHei UI" w:hint="eastAsia"/>
          <w:color w:val="404040" w:themeColor="text1" w:themeTint="BF"/>
          <w:lang w:val="en-US"/>
        </w:rPr>
        <w:t>。</w:t>
      </w:r>
    </w:p>
    <w:p w:rsidR="009420C4" w:rsidRDefault="009420C4" w:rsidP="00595266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  <w:lang w:val="en-US"/>
        </w:rPr>
      </w:pPr>
      <w:r w:rsidRPr="003A7697">
        <w:rPr>
          <w:rFonts w:eastAsia="Microsoft YaHei UI"/>
          <w:noProof/>
          <w:color w:val="404040" w:themeColor="text1" w:themeTint="BF"/>
          <w:lang w:val="en-US" w:eastAsia="ja-JP" w:bidi="ar-SA"/>
        </w:rPr>
        <w:lastRenderedPageBreak/>
        <mc:AlternateContent>
          <mc:Choice Requires="wps">
            <w:drawing>
              <wp:inline distT="0" distB="0" distL="0" distR="0" wp14:anchorId="43F69815" wp14:editId="66352F4C">
                <wp:extent cx="5105400" cy="1028700"/>
                <wp:effectExtent l="0" t="0" r="19050" b="19050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EE7" w:rsidRPr="003A7697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RECTANGLE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stTextDisplayArea = {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eastAsia="Microsoft YaHei UI" w:hint="eastAsia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50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12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};</w:t>
                            </w:r>
                          </w:p>
                          <w:p w:rsidR="00112EE7" w:rsidRPr="003A7697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RECTANGLE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  <w:t>stTextDataArea = {</w:t>
                            </w:r>
                            <w:r>
                              <w:rPr>
                                <w:rFonts w:eastAsia="Microsoft YaHei UI" w:hint="eastAsia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eastAsia="Microsoft YaHei UI" w:hint="eastAsia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A5199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};</w:t>
                            </w:r>
                          </w:p>
                          <w:p w:rsidR="00112EE7" w:rsidRPr="003A7697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12EE7" w:rsidRPr="00A5199D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GUI_Text_DrawSingleLineText(</w:t>
                            </w:r>
                            <w:r w:rsidRPr="00A5199D">
                              <w:rPr>
                                <w:rFonts w:eastAsia="Microsoft YaHei UI"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>"Hello world!"</w:t>
                            </w:r>
                            <w:r w:rsidRPr="003A769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, FONT_SIZE_H12, &amp;stTextDisplayArea, &amp;stTextDataArea, GUI_DRAW_NORMAL);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  <w:pict>
              <v:shape w14:anchorId="43F69815" id="_x0000_s1028" type="#_x0000_t202" style="width:402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">
                <v:textbox>
                  <w:txbxContent>
                    <w:p w:rsidR="00112EE7" w:rsidRPr="003A7697" w:rsidRDefault="00112EE7" w:rsidP="004D000A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RECTANGLE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stTextDisplayArea = {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>
                        <w:rPr>
                          <w:rFonts w:eastAsia="Microsoft YaHei UI" w:hint="eastAsia"/>
                          <w:color w:val="D033FB"/>
                          <w:sz w:val="18"/>
                          <w:szCs w:val="18"/>
                          <w:lang w:val="en-US"/>
                        </w:rPr>
                        <w:t>50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12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};</w:t>
                      </w:r>
                    </w:p>
                    <w:p w:rsidR="00112EE7" w:rsidRPr="003A7697" w:rsidRDefault="00112EE7" w:rsidP="004D000A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RECTANGLE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  <w:t>stTextDataArea = {</w:t>
                      </w:r>
                      <w:r>
                        <w:rPr>
                          <w:rFonts w:eastAsia="Microsoft YaHei UI" w:hint="eastAsia"/>
                          <w:color w:val="D033FB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>
                        <w:rPr>
                          <w:rFonts w:eastAsia="Microsoft YaHei UI" w:hint="eastAsia"/>
                          <w:color w:val="D033FB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A5199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};</w:t>
                      </w:r>
                    </w:p>
                    <w:p w:rsidR="00112EE7" w:rsidRPr="003A7697" w:rsidRDefault="00112EE7" w:rsidP="004D000A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</w:p>
                    <w:p w:rsidR="00112EE7" w:rsidRPr="00A5199D" w:rsidRDefault="00112EE7" w:rsidP="004D000A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GUI_Text_DrawSingleLineText(</w:t>
                      </w:r>
                      <w:r w:rsidRPr="00A5199D">
                        <w:rPr>
                          <w:rFonts w:eastAsia="Microsoft YaHei UI"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>"Hello world!"</w:t>
                      </w:r>
                      <w:r w:rsidRPr="003A769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, FONT_SIZE_H12, &amp;stTextDisplayArea, &amp;stTextDataArea, GUI_DRAW_NORMAL);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420C4" w:rsidRDefault="009420C4" w:rsidP="00595266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  <w:lang w:val="en-US"/>
        </w:rPr>
      </w:pPr>
      <w:r>
        <w:rPr>
          <w:rFonts w:eastAsia="Microsoft YaHei UI" w:hint="eastAsia"/>
          <w:color w:val="404040" w:themeColor="text1" w:themeTint="BF"/>
          <w:lang w:val="en-US"/>
        </w:rPr>
        <w:t>显示效果如下。</w:t>
      </w:r>
    </w:p>
    <w:p w:rsidR="007172AF" w:rsidRDefault="009420C4" w:rsidP="007172AF">
      <w:pPr>
        <w:keepNext/>
        <w:topLinePunct/>
        <w:spacing w:line="240" w:lineRule="auto"/>
        <w:ind w:left="0" w:rightChars="-10" w:right="-24"/>
        <w:contextualSpacing/>
        <w:jc w:val="center"/>
      </w:pPr>
      <w:r>
        <w:rPr>
          <w:noProof/>
          <w:lang w:val="en-US" w:eastAsia="ja-JP" w:bidi="ar-SA"/>
        </w:rPr>
        <w:drawing>
          <wp:inline distT="0" distB="0" distL="0" distR="0" wp14:anchorId="40C77747" wp14:editId="5673DEE1">
            <wp:extent cx="2880000" cy="1920000"/>
            <wp:effectExtent l="0" t="0" r="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C4" w:rsidRDefault="007172AF" w:rsidP="007172AF">
      <w:pPr>
        <w:pStyle w:val="aff0"/>
        <w:ind w:left="0"/>
        <w:jc w:val="center"/>
        <w:rPr>
          <w:rFonts w:eastAsia="Microsoft YaHei UI"/>
          <w:color w:val="404040" w:themeColor="text1" w:themeTint="BF"/>
          <w:lang w:val="en-US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 w:rsidR="005D7006">
        <w:rPr>
          <w:noProof/>
        </w:rPr>
        <w:t>20</w:t>
      </w:r>
      <w:r>
        <w:fldChar w:fldCharType="end"/>
      </w:r>
      <w:r>
        <w:rPr>
          <w:rFonts w:hint="eastAsia"/>
        </w:rPr>
        <w:t xml:space="preserve"> 偏移数据显示</w:t>
      </w:r>
    </w:p>
    <w:p w:rsidR="006B1621" w:rsidRDefault="007172AF" w:rsidP="00595266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  <w:lang w:val="en-US"/>
        </w:rPr>
      </w:pPr>
      <w:r>
        <w:rPr>
          <w:rFonts w:eastAsia="Microsoft YaHei UI" w:hint="eastAsia"/>
          <w:color w:val="404040" w:themeColor="text1" w:themeTint="BF"/>
          <w:lang w:val="en-US"/>
        </w:rPr>
        <w:t>可以看到，文字在显示区域内，向左和向上偏移并忽略了3像素。</w:t>
      </w:r>
    </w:p>
    <w:p w:rsidR="00661908" w:rsidRDefault="00661908" w:rsidP="00595266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  <w:lang w:val="en-US"/>
        </w:rPr>
      </w:pPr>
      <w:r>
        <w:rPr>
          <w:rFonts w:eastAsia="Microsoft YaHei UI" w:hint="eastAsia"/>
          <w:color w:val="404040" w:themeColor="text1" w:themeTint="BF"/>
          <w:lang w:val="en-US"/>
        </w:rPr>
        <w:t>在文字显示时，由于字模的尺寸已经固定，所以显示时，文字的显示尺寸将自动计算，用户只需要指定X和Y方向上的偏移即可，但显示</w:t>
      </w:r>
      <w:r w:rsidR="00D7607A">
        <w:rPr>
          <w:rFonts w:eastAsia="Microsoft YaHei UI" w:hint="eastAsia"/>
          <w:color w:val="404040" w:themeColor="text1" w:themeTint="BF"/>
          <w:lang w:val="en-US"/>
        </w:rPr>
        <w:t>点阵图像时，需要明确指定图像的尺寸。</w:t>
      </w:r>
    </w:p>
    <w:p w:rsidR="00BE441B" w:rsidRPr="00661908" w:rsidRDefault="00661908" w:rsidP="00661908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  <w:lang w:val="en-US"/>
        </w:rPr>
      </w:pPr>
      <w:r>
        <w:rPr>
          <w:rFonts w:eastAsia="Microsoft YaHei UI" w:hint="eastAsia"/>
          <w:color w:val="404040" w:themeColor="text1" w:themeTint="BF"/>
          <w:lang w:val="en-US"/>
        </w:rPr>
        <w:t>关于SimpleGUI各API的具体使用方法，后续将有专门的文档进行说明。</w:t>
      </w:r>
    </w:p>
    <w:p w:rsidR="00227D99" w:rsidRDefault="00227D99">
      <w:pPr>
        <w:ind w:left="0"/>
        <w:rPr>
          <w:rFonts w:eastAsia="Microsoft YaHei UI" w:cstheme="majorBidi"/>
          <w:kern w:val="28"/>
          <w:sz w:val="52"/>
          <w:szCs w:val="52"/>
          <w14:ligatures w14:val="standard"/>
          <w14:numForm w14:val="oldStyle"/>
        </w:rPr>
      </w:pPr>
      <w:r>
        <w:rPr>
          <w:rFonts w:eastAsia="Microsoft YaHei UI"/>
        </w:rPr>
        <w:br w:type="page"/>
      </w:r>
    </w:p>
    <w:p w:rsidR="00BE441B" w:rsidRPr="003A6160" w:rsidRDefault="00BE441B" w:rsidP="00BE441B">
      <w:pPr>
        <w:pStyle w:val="1"/>
        <w:spacing w:before="0"/>
        <w:rPr>
          <w:rFonts w:eastAsia="Microsoft YaHei UI"/>
        </w:rPr>
      </w:pPr>
      <w:bookmarkStart w:id="5" w:name="_Toc483838472"/>
      <w:r>
        <w:rPr>
          <w:rFonts w:eastAsia="Microsoft YaHei UI" w:hint="eastAsia"/>
        </w:rPr>
        <w:lastRenderedPageBreak/>
        <w:t>交互</w:t>
      </w:r>
      <w:bookmarkEnd w:id="5"/>
    </w:p>
    <w:p w:rsidR="00D72850" w:rsidRDefault="00D72850" w:rsidP="00D72850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UserAction.c文件中的</w:t>
      </w:r>
      <w:r w:rsidRPr="00D72850">
        <w:rPr>
          <w:rFonts w:eastAsia="Microsoft YaHei UI"/>
          <w:color w:val="404040" w:themeColor="text1" w:themeTint="BF"/>
        </w:rPr>
        <w:t>USR_ACT_OnKeyPress</w:t>
      </w:r>
      <w:r w:rsidR="00F80DEB">
        <w:rPr>
          <w:rFonts w:eastAsia="Microsoft YaHei UI" w:hint="eastAsia"/>
          <w:color w:val="404040" w:themeColor="text1" w:themeTint="BF"/>
        </w:rPr>
        <w:t>函数</w:t>
      </w:r>
      <w:r>
        <w:rPr>
          <w:rFonts w:eastAsia="Microsoft YaHei UI" w:hint="eastAsia"/>
          <w:color w:val="404040" w:themeColor="text1" w:themeTint="BF"/>
        </w:rPr>
        <w:t>可以在LCD模拟器启动后，在窗口获得焦点的情况下捕捉键盘事件。函数的参数</w:t>
      </w:r>
      <w:r w:rsidRPr="00D72850">
        <w:rPr>
          <w:rFonts w:eastAsia="Microsoft YaHei UI"/>
          <w:color w:val="404040" w:themeColor="text1" w:themeTint="BF"/>
        </w:rPr>
        <w:t>uiKeyCode</w:t>
      </w:r>
      <w:r>
        <w:rPr>
          <w:rFonts w:eastAsia="Microsoft YaHei UI" w:hint="eastAsia"/>
          <w:color w:val="404040" w:themeColor="text1" w:themeTint="BF"/>
        </w:rPr>
        <w:t>为响应的按键键值。</w:t>
      </w:r>
    </w:p>
    <w:p w:rsidR="00D72850" w:rsidRDefault="000C49E5" w:rsidP="00D72850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SimpleGUI模拟器中已经定义了一些常用的功能键，例如F1-F12功能键，空格键，回车键等，用户可以在UserAction.h文件中查看。</w:t>
      </w:r>
    </w:p>
    <w:p w:rsidR="0062303F" w:rsidRDefault="0062303F" w:rsidP="00D72850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SimpleGUI在</w:t>
      </w:r>
      <w:r w:rsidRPr="0062303F">
        <w:rPr>
          <w:rFonts w:eastAsia="Microsoft YaHei UI"/>
          <w:color w:val="404040" w:themeColor="text1" w:themeTint="BF"/>
        </w:rPr>
        <w:t>USR_ACT_OnKeyPress</w:t>
      </w:r>
      <w:r>
        <w:rPr>
          <w:rFonts w:eastAsia="Microsoft YaHei UI" w:hint="eastAsia"/>
          <w:color w:val="404040" w:themeColor="text1" w:themeTint="BF"/>
        </w:rPr>
        <w:t>函数中已经写好了一些常用按键的判断，但没有添加任何内容，接下来的示例将以一个TextVariableBox为例，简述用户交互的使用。</w:t>
      </w:r>
    </w:p>
    <w:p w:rsidR="0062303F" w:rsidRDefault="00CD662E" w:rsidP="00D72850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首先在文件的头部添加</w:t>
      </w:r>
      <w:r w:rsidRPr="008D06D3">
        <w:rPr>
          <w:rFonts w:eastAsia="Microsoft YaHei UI"/>
          <w:color w:val="404040" w:themeColor="text1" w:themeTint="BF"/>
        </w:rPr>
        <w:t>#include "GUI_Font.h"</w:t>
      </w:r>
      <w:r>
        <w:rPr>
          <w:rFonts w:eastAsia="Microsoft YaHei UI" w:hint="eastAsia"/>
          <w:color w:val="404040" w:themeColor="text1" w:themeTint="BF"/>
        </w:rPr>
        <w:t>、“</w:t>
      </w:r>
      <w:r w:rsidRPr="00CD662E">
        <w:rPr>
          <w:rFonts w:eastAsia="Microsoft YaHei UI"/>
          <w:color w:val="404040" w:themeColor="text1" w:themeTint="BF"/>
        </w:rPr>
        <w:t>#include "GUI_VariableBox.h"</w:t>
      </w:r>
      <w:r>
        <w:rPr>
          <w:rFonts w:eastAsia="Microsoft YaHei UI" w:hint="eastAsia"/>
          <w:color w:val="404040" w:themeColor="text1" w:themeTint="BF"/>
        </w:rPr>
        <w:t>”宏定义</w:t>
      </w:r>
      <w:r w:rsidR="0017137C">
        <w:rPr>
          <w:rFonts w:eastAsia="Microsoft YaHei UI" w:hint="eastAsia"/>
          <w:color w:val="404040" w:themeColor="text1" w:themeTint="BF"/>
        </w:rPr>
        <w:t>，然后在全局声名部分添加如下代码。</w:t>
      </w:r>
    </w:p>
    <w:p w:rsidR="00D72850" w:rsidRDefault="00D72850" w:rsidP="00D72850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根据前文所述，用户的代码主要在User文件夹下编写，工程默认在此文件夹下只有一个UserAction.c文件，文件中有两个函数。</w:t>
      </w:r>
      <w:r w:rsidRPr="003A06FE">
        <w:rPr>
          <w:rFonts w:eastAsia="Microsoft YaHei UI"/>
          <w:color w:val="404040" w:themeColor="text1" w:themeTint="BF"/>
        </w:rPr>
        <w:t>USR_ACT_OnInitialize</w:t>
      </w:r>
      <w:r>
        <w:rPr>
          <w:rFonts w:eastAsia="Microsoft YaHei UI" w:hint="eastAsia"/>
          <w:color w:val="404040" w:themeColor="text1" w:themeTint="BF"/>
        </w:rPr>
        <w:t>函数将在LCD模拟器启动时被调用，可以在其中编写一些初始化显示的内容。</w:t>
      </w:r>
      <w:r w:rsidRPr="003A06FE">
        <w:rPr>
          <w:rFonts w:eastAsia="Microsoft YaHei UI"/>
          <w:color w:val="404040" w:themeColor="text1" w:themeTint="BF"/>
        </w:rPr>
        <w:t>USR_ACT_OnKeyPress</w:t>
      </w:r>
      <w:r>
        <w:rPr>
          <w:rFonts w:eastAsia="Microsoft YaHei UI" w:hint="eastAsia"/>
          <w:color w:val="404040" w:themeColor="text1" w:themeTint="BF"/>
        </w:rPr>
        <w:t>函数用于响应用户的键盘消息。</w:t>
      </w:r>
    </w:p>
    <w:p w:rsidR="00D72850" w:rsidRDefault="00D72850" w:rsidP="00D72850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那么接下来，我们将使用绘制文字API，在屏幕上显示一些文字，比如“Hello world!”。</w:t>
      </w:r>
    </w:p>
    <w:p w:rsidR="00D72850" w:rsidRDefault="00D72850" w:rsidP="00D72850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打开UserAction.c文件，在文件的头部添加</w:t>
      </w:r>
      <w:r w:rsidRPr="008D06D3">
        <w:rPr>
          <w:rFonts w:eastAsia="Microsoft YaHei UI"/>
          <w:color w:val="404040" w:themeColor="text1" w:themeTint="BF"/>
        </w:rPr>
        <w:t>#include "GUI_Font.h"</w:t>
      </w:r>
      <w:r>
        <w:rPr>
          <w:rFonts w:eastAsia="Microsoft YaHei UI" w:hint="eastAsia"/>
          <w:color w:val="404040" w:themeColor="text1" w:themeTint="BF"/>
        </w:rPr>
        <w:t>宏定义，然后找到</w:t>
      </w:r>
      <w:r w:rsidRPr="004D5FBD">
        <w:rPr>
          <w:rFonts w:eastAsia="Microsoft YaHei UI"/>
          <w:color w:val="404040" w:themeColor="text1" w:themeTint="BF"/>
        </w:rPr>
        <w:t>USR_ACT_OnInitialize</w:t>
      </w:r>
      <w:r>
        <w:rPr>
          <w:rFonts w:eastAsia="Microsoft YaHei UI" w:hint="eastAsia"/>
          <w:color w:val="404040" w:themeColor="text1" w:themeTint="BF"/>
        </w:rPr>
        <w:t>函数，并在其中添加如下代码：</w:t>
      </w:r>
    </w:p>
    <w:p w:rsidR="00E516A5" w:rsidRDefault="00E516A5" w:rsidP="00D72850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 w:rsidRPr="003A7697">
        <w:rPr>
          <w:rFonts w:eastAsia="Microsoft YaHei UI"/>
          <w:noProof/>
          <w:color w:val="404040" w:themeColor="text1" w:themeTint="BF"/>
          <w:lang w:val="en-US" w:eastAsia="ja-JP" w:bidi="ar-SA"/>
        </w:rPr>
        <mc:AlternateContent>
          <mc:Choice Requires="wps">
            <w:drawing>
              <wp:inline distT="0" distB="0" distL="0" distR="0" wp14:anchorId="1A7056EC" wp14:editId="62C35846">
                <wp:extent cx="5105400" cy="876300"/>
                <wp:effectExtent l="0" t="0" r="19050" b="19050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EE7" w:rsidRPr="008F1A27" w:rsidRDefault="00112EE7" w:rsidP="008F1A27">
                            <w:pPr>
                              <w:topLinePunct/>
                              <w:spacing w:line="240" w:lineRule="auto"/>
                              <w:ind w:left="0" w:rightChars="300" w:right="72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RECTANGLE</w:t>
                            </w:r>
                            <w:r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F1A2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stTextDisplayArea = {10, 40, </w:t>
                            </w:r>
                            <w:r>
                              <w:rPr>
                                <w:rFonts w:eastAsia="Microsoft YaHei UI" w:hint="eastAsia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8</w:t>
                            </w:r>
                            <w:r w:rsidRPr="008F1A2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, 14};</w:t>
                            </w:r>
                          </w:p>
                          <w:p w:rsidR="00112EE7" w:rsidRDefault="00112EE7" w:rsidP="008F1A27">
                            <w:pPr>
                              <w:topLinePunct/>
                              <w:spacing w:line="240" w:lineRule="auto"/>
                              <w:ind w:left="0" w:rightChars="300" w:right="72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RECTANGLE</w:t>
                            </w:r>
                            <w:r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F1A27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tTextDataArea = {0, 0};</w:t>
                            </w:r>
                          </w:p>
                          <w:p w:rsidR="00112EE7" w:rsidRPr="003275ED" w:rsidRDefault="00112EE7" w:rsidP="003275ED">
                            <w:pPr>
                              <w:topLinePunct/>
                              <w:spacing w:line="240" w:lineRule="auto"/>
                              <w:ind w:left="0" w:rightChars="300" w:right="72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char</w:t>
                            </w:r>
                            <w:r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275ED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szTextVarBuffer[21] = {</w:t>
                            </w:r>
                            <w:r w:rsidRPr="003275ED">
                              <w:rPr>
                                <w:rFonts w:eastAsia="Microsoft YaHei UI"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>"123456"</w:t>
                            </w:r>
                            <w:r w:rsidRPr="003275ED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};</w:t>
                            </w:r>
                          </w:p>
                          <w:p w:rsidR="00112EE7" w:rsidRPr="00A5199D" w:rsidRDefault="00112EE7" w:rsidP="003275ED">
                            <w:pPr>
                              <w:topLinePunct/>
                              <w:spacing w:line="240" w:lineRule="auto"/>
                              <w:ind w:left="0" w:rightChars="300" w:right="72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GUI_TXT_VARBOX_STRUCT</w:t>
                            </w:r>
                            <w:r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275ED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stTextVar = {</w:t>
                            </w:r>
                            <w:r w:rsidRPr="003275E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 w:rsidRPr="003275ED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3275E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 w:rsidRPr="003275ED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3275E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50</w:t>
                            </w:r>
                            <w:r w:rsidRPr="003275ED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3275E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3275ED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3275ED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  <w:r w:rsidRPr="003275ED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, szTextVarBuffer};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  <w:pict>
              <v:shape w14:anchorId="1A7056EC" id="_x0000_s1029" type="#_x0000_t202" style="width:402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">
                <v:textbox>
                  <w:txbxContent>
                    <w:p w:rsidR="00112EE7" w:rsidRPr="008F1A27" w:rsidRDefault="00112EE7" w:rsidP="008F1A27">
                      <w:pPr>
                        <w:topLinePunct/>
                        <w:spacing w:line="240" w:lineRule="auto"/>
                        <w:ind w:left="0" w:rightChars="300" w:right="72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RECTANGLE</w:t>
                      </w:r>
                      <w:r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F1A2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stTextDisplayArea = {10, 40, </w:t>
                      </w:r>
                      <w:r>
                        <w:rPr>
                          <w:rFonts w:eastAsia="Microsoft YaHei UI" w:hint="eastAsia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10</w:t>
                      </w:r>
                      <w:r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8</w:t>
                      </w:r>
                      <w:r w:rsidRPr="008F1A2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, 14};</w:t>
                      </w:r>
                    </w:p>
                    <w:p w:rsidR="00112EE7" w:rsidRDefault="00112EE7" w:rsidP="008F1A27">
                      <w:pPr>
                        <w:topLinePunct/>
                        <w:spacing w:line="240" w:lineRule="auto"/>
                        <w:ind w:left="0" w:rightChars="300" w:right="72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RECTANGLE</w:t>
                      </w:r>
                      <w:r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F1A27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tTextDataArea = {0, 0};</w:t>
                      </w:r>
                    </w:p>
                    <w:p w:rsidR="00112EE7" w:rsidRPr="003275ED" w:rsidRDefault="00112EE7" w:rsidP="003275ED">
                      <w:pPr>
                        <w:topLinePunct/>
                        <w:spacing w:line="240" w:lineRule="auto"/>
                        <w:ind w:left="0" w:rightChars="300" w:right="72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char</w:t>
                      </w:r>
                      <w:r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275ED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szTextVarBuffer[21] = {</w:t>
                      </w:r>
                      <w:r w:rsidRPr="003275ED">
                        <w:rPr>
                          <w:rFonts w:eastAsia="Microsoft YaHei UI"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>"123456"</w:t>
                      </w:r>
                      <w:r w:rsidRPr="003275ED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};</w:t>
                      </w:r>
                    </w:p>
                    <w:p w:rsidR="00112EE7" w:rsidRPr="00A5199D" w:rsidRDefault="00112EE7" w:rsidP="003275ED">
                      <w:pPr>
                        <w:topLinePunct/>
                        <w:spacing w:line="240" w:lineRule="auto"/>
                        <w:ind w:left="0" w:rightChars="300" w:right="72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GUI_TXT_VARBOX_STRUCT</w:t>
                      </w:r>
                      <w:r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275ED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stTextVar = {</w:t>
                      </w:r>
                      <w:r w:rsidRPr="003275E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10</w:t>
                      </w:r>
                      <w:r w:rsidRPr="003275ED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3275E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10</w:t>
                      </w:r>
                      <w:r w:rsidRPr="003275ED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3275E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50</w:t>
                      </w:r>
                      <w:r w:rsidRPr="003275ED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3275E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3275ED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3275ED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20</w:t>
                      </w:r>
                      <w:r w:rsidRPr="003275ED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, szTextVarBuffer};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516A5" w:rsidRDefault="003275ED" w:rsidP="00D72850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szCs w:val="24"/>
        </w:rPr>
      </w:pPr>
      <w:r>
        <w:rPr>
          <w:rFonts w:eastAsia="Microsoft YaHei UI" w:hint="eastAsia"/>
          <w:color w:val="404040" w:themeColor="text1" w:themeTint="BF"/>
        </w:rPr>
        <w:t>然后在</w:t>
      </w:r>
      <w:r w:rsidRPr="004D5FBD">
        <w:rPr>
          <w:rFonts w:eastAsia="Microsoft YaHei UI"/>
          <w:color w:val="404040" w:themeColor="text1" w:themeTint="BF"/>
        </w:rPr>
        <w:t>USR_ACT_OnInitialize</w:t>
      </w:r>
      <w:r>
        <w:rPr>
          <w:rFonts w:eastAsia="Microsoft YaHei UI" w:hint="eastAsia"/>
          <w:color w:val="404040" w:themeColor="text1" w:themeTint="BF"/>
        </w:rPr>
        <w:t>函数中添加如下代码</w:t>
      </w:r>
      <w:r>
        <w:rPr>
          <w:rFonts w:eastAsia="Microsoft YaHei UI" w:hint="eastAsia"/>
          <w:szCs w:val="24"/>
        </w:rPr>
        <w:t>：</w:t>
      </w:r>
    </w:p>
    <w:p w:rsidR="003275ED" w:rsidRDefault="003275ED" w:rsidP="00D72850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 w:rsidRPr="003A7697">
        <w:rPr>
          <w:rFonts w:eastAsia="Microsoft YaHei UI"/>
          <w:noProof/>
          <w:color w:val="404040" w:themeColor="text1" w:themeTint="BF"/>
          <w:lang w:val="en-US" w:eastAsia="ja-JP" w:bidi="ar-SA"/>
        </w:rPr>
        <mc:AlternateContent>
          <mc:Choice Requires="wps">
            <w:drawing>
              <wp:inline distT="0" distB="0" distL="0" distR="0" wp14:anchorId="028693D7" wp14:editId="7FE23E32">
                <wp:extent cx="5105400" cy="276225"/>
                <wp:effectExtent l="0" t="0" r="19050" b="28575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EE7" w:rsidRPr="00A5199D" w:rsidRDefault="00112EE7" w:rsidP="003275ED">
                            <w:pPr>
                              <w:topLinePunct/>
                              <w:spacing w:line="240" w:lineRule="auto"/>
                              <w:ind w:left="0" w:rightChars="300" w:right="72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75ED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GUI_TextVariableBox_Refresh(&amp;stTextVar, </w:t>
                            </w:r>
                            <w:r w:rsidRPr="003275ED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GUI_DRAW_NORMAL);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  <w:pict>
              <v:shape w14:anchorId="028693D7" id="_x0000_s1030" type="#_x0000_t202" style="width:402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">
                <v:textbox>
                  <w:txbxContent>
                    <w:p w:rsidR="00112EE7" w:rsidRPr="00A5199D" w:rsidRDefault="00112EE7" w:rsidP="003275ED">
                      <w:pPr>
                        <w:topLinePunct/>
                        <w:spacing w:line="240" w:lineRule="auto"/>
                        <w:ind w:left="0" w:rightChars="300" w:right="72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3275ED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GUI_TextVariableBox_Refresh(&amp;stTextVar, </w:t>
                      </w:r>
                      <w:r w:rsidRPr="003275ED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GUI_DRAW_NORMAL);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275ED" w:rsidRDefault="00EE0EED" w:rsidP="003275ED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在</w:t>
      </w:r>
      <w:r w:rsidR="006E34B5" w:rsidRPr="006E34B5">
        <w:rPr>
          <w:rFonts w:eastAsia="Microsoft YaHei UI"/>
          <w:color w:val="404040" w:themeColor="text1" w:themeTint="BF"/>
        </w:rPr>
        <w:t>USR_ACT_OnKeyPress</w:t>
      </w:r>
      <w:r w:rsidR="006E34B5">
        <w:rPr>
          <w:rFonts w:eastAsia="Microsoft YaHei UI" w:hint="eastAsia"/>
          <w:color w:val="404040" w:themeColor="text1" w:themeTint="BF"/>
        </w:rPr>
        <w:t>函数</w:t>
      </w:r>
      <w:r>
        <w:rPr>
          <w:rFonts w:eastAsia="Microsoft YaHei UI" w:hint="eastAsia"/>
          <w:color w:val="404040" w:themeColor="text1" w:themeTint="BF"/>
        </w:rPr>
        <w:t>的</w:t>
      </w:r>
      <w:r w:rsidR="006E34B5" w:rsidRPr="006E34B5">
        <w:rPr>
          <w:rFonts w:eastAsia="Microsoft YaHei UI"/>
          <w:color w:val="404040" w:themeColor="text1" w:themeTint="BF"/>
        </w:rPr>
        <w:t>KEY_VALUE_UP</w:t>
      </w:r>
      <w:r w:rsidR="006E34B5">
        <w:rPr>
          <w:rFonts w:eastAsia="Microsoft YaHei UI" w:hint="eastAsia"/>
          <w:color w:val="404040" w:themeColor="text1" w:themeTint="BF"/>
        </w:rPr>
        <w:t>分支下，添加如下代码：</w:t>
      </w:r>
    </w:p>
    <w:p w:rsidR="006E34B5" w:rsidRPr="003275ED" w:rsidRDefault="00A1306F" w:rsidP="003275ED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 w:rsidRPr="003A7697">
        <w:rPr>
          <w:rFonts w:eastAsia="Microsoft YaHei UI"/>
          <w:noProof/>
          <w:color w:val="404040" w:themeColor="text1" w:themeTint="BF"/>
          <w:lang w:val="en-US" w:eastAsia="ja-JP" w:bidi="ar-SA"/>
        </w:rPr>
        <mc:AlternateContent>
          <mc:Choice Requires="wps">
            <w:drawing>
              <wp:inline distT="0" distB="0" distL="0" distR="0" wp14:anchorId="20218285" wp14:editId="4098F438">
                <wp:extent cx="5105400" cy="1257300"/>
                <wp:effectExtent l="0" t="0" r="19050" b="19050"/>
                <wp:docPr id="4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EE7" w:rsidRPr="00A1306F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00B0F0"/>
                                <w:sz w:val="18"/>
                                <w:szCs w:val="18"/>
                                <w:lang w:val="en-US"/>
                              </w:rPr>
                              <w:t>case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KEY_VALUE_UP:</w:t>
                            </w:r>
                          </w:p>
                          <w:p w:rsidR="00112EE7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112EE7" w:rsidRPr="00A1306F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 w:firstLineChars="200" w:firstLine="36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GUI_TextVariableBox_ChangeCharacter(</w:t>
                            </w:r>
                            <w:r>
                              <w:rPr>
                                <w:rFonts w:eastAsia="Microsoft YaHei UI" w:hint="eastAsia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&amp;</w:t>
                            </w:r>
                            <w:r w:rsidR="00DA6969" w:rsidRPr="00DA6969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stTextVar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, GUI_DRAW_NORMAL, GUI_TEXT_ASCII, GUI_TXT_VARBOX_OPT_PREV);</w:t>
                            </w:r>
                          </w:p>
                          <w:p w:rsidR="00112EE7" w:rsidRPr="00A1306F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 w:firstLineChars="200" w:firstLine="36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00B0F0"/>
                                <w:sz w:val="18"/>
                                <w:szCs w:val="18"/>
                                <w:lang w:val="en-US"/>
                              </w:rPr>
                              <w:t>break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112EE7" w:rsidRPr="00A5199D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  <w:pict>
              <v:shape w14:anchorId="20218285" id="_x0000_s1031" type="#_x0000_t202" style="width:402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">
                <v:textbox>
                  <w:txbxContent>
                    <w:p w:rsidR="00112EE7" w:rsidRPr="00A1306F" w:rsidRDefault="00112EE7" w:rsidP="004D000A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00B0F0"/>
                          <w:sz w:val="18"/>
                          <w:szCs w:val="18"/>
                          <w:lang w:val="en-US"/>
                        </w:rPr>
                        <w:t>case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KEY_VALUE_UP:</w:t>
                      </w:r>
                    </w:p>
                    <w:p w:rsidR="00112EE7" w:rsidRDefault="00112EE7" w:rsidP="004D000A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112EE7" w:rsidRPr="00A1306F" w:rsidRDefault="00112EE7" w:rsidP="004D000A">
                      <w:pPr>
                        <w:topLinePunct/>
                        <w:spacing w:line="240" w:lineRule="auto"/>
                        <w:ind w:left="0" w:rightChars="35" w:right="84" w:firstLineChars="200" w:firstLine="36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GUI_TextVariableBox_ChangeCharacter(</w:t>
                      </w:r>
                      <w:r>
                        <w:rPr>
                          <w:rFonts w:eastAsia="Microsoft YaHei UI" w:hint="eastAsia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&amp;</w:t>
                      </w:r>
                      <w:r w:rsidR="00DA6969" w:rsidRPr="00DA6969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stTextVar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, GUI_DRAW_NORMAL, GUI_TEXT_ASCII, GUI_TXT_VARBOX_OPT_PREV);</w:t>
                      </w:r>
                    </w:p>
                    <w:p w:rsidR="00112EE7" w:rsidRPr="00A1306F" w:rsidRDefault="00112EE7" w:rsidP="004D000A">
                      <w:pPr>
                        <w:topLinePunct/>
                        <w:spacing w:line="240" w:lineRule="auto"/>
                        <w:ind w:left="0" w:rightChars="35" w:right="84" w:firstLineChars="200" w:firstLine="36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00B0F0"/>
                          <w:sz w:val="18"/>
                          <w:szCs w:val="18"/>
                          <w:lang w:val="en-US"/>
                        </w:rPr>
                        <w:t>break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112EE7" w:rsidRPr="00A5199D" w:rsidRDefault="00112EE7" w:rsidP="004D000A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E020D" w:rsidRPr="003275ED" w:rsidRDefault="00EF11E4" w:rsidP="003275ED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在</w:t>
      </w:r>
      <w:r w:rsidRPr="006E34B5">
        <w:rPr>
          <w:rFonts w:eastAsia="Microsoft YaHei UI"/>
          <w:color w:val="404040" w:themeColor="text1" w:themeTint="BF"/>
        </w:rPr>
        <w:t>KEY_VALUE_</w:t>
      </w:r>
      <w:r>
        <w:rPr>
          <w:rFonts w:eastAsia="Microsoft YaHei UI" w:hint="eastAsia"/>
          <w:color w:val="404040" w:themeColor="text1" w:themeTint="BF"/>
        </w:rPr>
        <w:t>DOWN分支下，添加如下代码：</w:t>
      </w:r>
    </w:p>
    <w:p w:rsidR="00AE020D" w:rsidRDefault="00EF11E4" w:rsidP="003275ED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 w:rsidRPr="003A7697">
        <w:rPr>
          <w:rFonts w:eastAsia="Microsoft YaHei UI"/>
          <w:noProof/>
          <w:color w:val="404040" w:themeColor="text1" w:themeTint="BF"/>
          <w:lang w:val="en-US" w:eastAsia="ja-JP" w:bidi="ar-SA"/>
        </w:rPr>
        <w:lastRenderedPageBreak/>
        <mc:AlternateContent>
          <mc:Choice Requires="wps">
            <w:drawing>
              <wp:inline distT="0" distB="0" distL="0" distR="0" wp14:anchorId="4200EAFB" wp14:editId="384382B0">
                <wp:extent cx="5105400" cy="1266825"/>
                <wp:effectExtent l="0" t="0" r="19050" b="28575"/>
                <wp:docPr id="4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EE7" w:rsidRPr="00A1306F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00B0F0"/>
                                <w:sz w:val="18"/>
                                <w:szCs w:val="18"/>
                                <w:lang w:val="en-US"/>
                              </w:rPr>
                              <w:t>case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F11E4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KEY_VALUE_DOWN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:rsidR="00112EE7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112EE7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 w:firstLineChars="200" w:firstLine="36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GUI_TextVariableBox_ChangeCharacter(</w:t>
                            </w:r>
                            <w:r>
                              <w:rPr>
                                <w:rFonts w:eastAsia="Microsoft YaHei UI" w:hint="eastAsia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&amp;</w:t>
                            </w:r>
                            <w:r w:rsidR="00DA6969" w:rsidRPr="00DA6969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stTextVar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, GUI_DRAW_NORMAL, GUI_TEXT_ASCII, </w:t>
                            </w:r>
                            <w:r w:rsidRPr="00EF11E4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GUI_TXT_VARBOX_OPT_NEXT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112EE7" w:rsidRPr="00A1306F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 w:firstLineChars="200" w:firstLine="36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00B0F0"/>
                                <w:sz w:val="18"/>
                                <w:szCs w:val="18"/>
                                <w:lang w:val="en-US"/>
                              </w:rPr>
                              <w:t>break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112EE7" w:rsidRPr="00A5199D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  <w:pict>
              <v:shape w14:anchorId="4200EAFB" id="_x0000_s1032" type="#_x0000_t202" style="width:402pt;height: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">
                <v:textbox>
                  <w:txbxContent>
                    <w:p w:rsidR="00112EE7" w:rsidRPr="00A1306F" w:rsidRDefault="00112EE7" w:rsidP="004D000A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00B0F0"/>
                          <w:sz w:val="18"/>
                          <w:szCs w:val="18"/>
                          <w:lang w:val="en-US"/>
                        </w:rPr>
                        <w:t>case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F11E4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KEY_VALUE_DOWN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:rsidR="00112EE7" w:rsidRDefault="00112EE7" w:rsidP="004D000A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112EE7" w:rsidRDefault="00112EE7" w:rsidP="004D000A">
                      <w:pPr>
                        <w:topLinePunct/>
                        <w:spacing w:line="240" w:lineRule="auto"/>
                        <w:ind w:left="0" w:rightChars="35" w:right="84" w:firstLineChars="200" w:firstLine="36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GUI_TextVariableBox_ChangeCharacter(</w:t>
                      </w:r>
                      <w:r>
                        <w:rPr>
                          <w:rFonts w:eastAsia="Microsoft YaHei UI" w:hint="eastAsia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&amp;</w:t>
                      </w:r>
                      <w:r w:rsidR="00DA6969" w:rsidRPr="00DA6969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stTextVar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, GUI_DRAW_NORMAL, GUI_TEXT_ASCII, </w:t>
                      </w:r>
                      <w:r w:rsidRPr="00EF11E4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GUI_TXT_VARBOX_OPT_NEXT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112EE7" w:rsidRPr="00A1306F" w:rsidRDefault="00112EE7" w:rsidP="004D000A">
                      <w:pPr>
                        <w:topLinePunct/>
                        <w:spacing w:line="240" w:lineRule="auto"/>
                        <w:ind w:left="0" w:rightChars="35" w:right="84" w:firstLineChars="200" w:firstLine="36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00B0F0"/>
                          <w:sz w:val="18"/>
                          <w:szCs w:val="18"/>
                          <w:lang w:val="en-US"/>
                        </w:rPr>
                        <w:t>break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112EE7" w:rsidRPr="00A5199D" w:rsidRDefault="00112EE7" w:rsidP="004D000A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65DF9" w:rsidRPr="003275ED" w:rsidRDefault="00965DF9" w:rsidP="00965DF9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在</w:t>
      </w:r>
      <w:r w:rsidRPr="00965DF9">
        <w:rPr>
          <w:rFonts w:eastAsia="Microsoft YaHei UI"/>
          <w:color w:val="404040" w:themeColor="text1" w:themeTint="BF"/>
        </w:rPr>
        <w:t>KEY_VALUE_RIGHT</w:t>
      </w:r>
      <w:r>
        <w:rPr>
          <w:rFonts w:eastAsia="Microsoft YaHei UI" w:hint="eastAsia"/>
          <w:color w:val="404040" w:themeColor="text1" w:themeTint="BF"/>
        </w:rPr>
        <w:t>分支下，添加如下代码：</w:t>
      </w:r>
    </w:p>
    <w:p w:rsidR="00965DF9" w:rsidRDefault="005A0E5F" w:rsidP="00965DF9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 w:rsidRPr="003A7697">
        <w:rPr>
          <w:rFonts w:eastAsia="Microsoft YaHei UI"/>
          <w:noProof/>
          <w:color w:val="404040" w:themeColor="text1" w:themeTint="BF"/>
          <w:lang w:val="en-US" w:eastAsia="ja-JP" w:bidi="ar-SA"/>
        </w:rPr>
        <mc:AlternateContent>
          <mc:Choice Requires="wps">
            <w:drawing>
              <wp:inline distT="0" distB="0" distL="0" distR="0" wp14:anchorId="7DFC9320" wp14:editId="5DA52257">
                <wp:extent cx="5105400" cy="1809750"/>
                <wp:effectExtent l="0" t="0" r="19050" b="19050"/>
                <wp:docPr id="4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EE7" w:rsidRPr="00A1306F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00B0F0"/>
                                <w:sz w:val="18"/>
                                <w:szCs w:val="18"/>
                                <w:lang w:val="en-US"/>
                              </w:rPr>
                              <w:t>case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F11E4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KEY_VALUE_DOWN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:rsidR="00112EE7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112EE7" w:rsidRPr="005A0E5F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 w:firstLineChars="200" w:firstLine="36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0E5F">
                              <w:rPr>
                                <w:rFonts w:eastAsia="Microsoft YaHei UI"/>
                                <w:color w:val="00B0F0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5A0E5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(stTextVar.FocusIndex &lt; stTextVar.MaxTextLength)</w:t>
                            </w:r>
                          </w:p>
                          <w:p w:rsidR="00112EE7" w:rsidRPr="005A0E5F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 w:firstLineChars="200" w:firstLine="36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0E5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112EE7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 w:firstLineChars="200" w:firstLine="36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eastAsia="Microsoft YaHei UI" w:hint="eastAsia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5A0E5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stTextVar.FocusIndex++;</w:t>
                            </w:r>
                          </w:p>
                          <w:p w:rsidR="00112EE7" w:rsidRPr="005A0E5F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 w:firstLineChars="200" w:firstLine="36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eastAsia="Microsoft YaHei UI" w:hint="eastAsia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5A0E5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GUI_TextVariableBox_Refresh(&amp;stTextVar, GUI_DRAW_NORMAL);</w:t>
                            </w:r>
                          </w:p>
                          <w:p w:rsidR="00112EE7" w:rsidRPr="00A1306F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 w:firstLineChars="200" w:firstLine="36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0E5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112EE7" w:rsidRPr="00A1306F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 w:firstLineChars="200" w:firstLine="36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00B0F0"/>
                                <w:sz w:val="18"/>
                                <w:szCs w:val="18"/>
                                <w:lang w:val="en-US"/>
                              </w:rPr>
                              <w:t>break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112EE7" w:rsidRPr="00A5199D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  <w:pict>
              <v:shape w14:anchorId="7DFC9320" id="_x0000_s1033" type="#_x0000_t202" style="width:402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">
                <v:textbox>
                  <w:txbxContent>
                    <w:p w:rsidR="00112EE7" w:rsidRPr="00A1306F" w:rsidRDefault="00112EE7" w:rsidP="004D000A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00B0F0"/>
                          <w:sz w:val="18"/>
                          <w:szCs w:val="18"/>
                          <w:lang w:val="en-US"/>
                        </w:rPr>
                        <w:t>case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F11E4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KEY_VALUE_DOWN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:rsidR="00112EE7" w:rsidRDefault="00112EE7" w:rsidP="004D000A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112EE7" w:rsidRPr="005A0E5F" w:rsidRDefault="00112EE7" w:rsidP="004D000A">
                      <w:pPr>
                        <w:topLinePunct/>
                        <w:spacing w:line="240" w:lineRule="auto"/>
                        <w:ind w:left="0" w:rightChars="35" w:right="84" w:firstLineChars="200" w:firstLine="36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5A0E5F">
                        <w:rPr>
                          <w:rFonts w:eastAsia="Microsoft YaHei UI"/>
                          <w:color w:val="00B0F0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5A0E5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(stTextVar.FocusIndex &lt; stTextVar.MaxTextLength)</w:t>
                      </w:r>
                    </w:p>
                    <w:p w:rsidR="00112EE7" w:rsidRPr="005A0E5F" w:rsidRDefault="00112EE7" w:rsidP="004D000A">
                      <w:pPr>
                        <w:topLinePunct/>
                        <w:spacing w:line="240" w:lineRule="auto"/>
                        <w:ind w:left="0" w:rightChars="35" w:right="84" w:firstLineChars="200" w:firstLine="36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5A0E5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112EE7" w:rsidRDefault="00112EE7" w:rsidP="004D000A">
                      <w:pPr>
                        <w:topLinePunct/>
                        <w:spacing w:line="240" w:lineRule="auto"/>
                        <w:ind w:left="0" w:rightChars="35" w:right="84" w:firstLineChars="200" w:firstLine="36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eastAsia="Microsoft YaHei UI" w:hint="eastAsia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5A0E5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stTextVar.FocusIndex++;</w:t>
                      </w:r>
                    </w:p>
                    <w:p w:rsidR="00112EE7" w:rsidRPr="005A0E5F" w:rsidRDefault="00112EE7" w:rsidP="004D000A">
                      <w:pPr>
                        <w:topLinePunct/>
                        <w:spacing w:line="240" w:lineRule="auto"/>
                        <w:ind w:left="0" w:rightChars="35" w:right="84" w:firstLineChars="200" w:firstLine="36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eastAsia="Microsoft YaHei UI" w:hint="eastAsia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5A0E5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GUI_TextVariableBox_Refresh(&amp;stTextVar, GUI_DRAW_NORMAL);</w:t>
                      </w:r>
                    </w:p>
                    <w:p w:rsidR="00112EE7" w:rsidRPr="00A1306F" w:rsidRDefault="00112EE7" w:rsidP="004D000A">
                      <w:pPr>
                        <w:topLinePunct/>
                        <w:spacing w:line="240" w:lineRule="auto"/>
                        <w:ind w:left="0" w:rightChars="35" w:right="84" w:firstLineChars="200" w:firstLine="36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5A0E5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112EE7" w:rsidRPr="00A1306F" w:rsidRDefault="00112EE7" w:rsidP="004D000A">
                      <w:pPr>
                        <w:topLinePunct/>
                        <w:spacing w:line="240" w:lineRule="auto"/>
                        <w:ind w:left="0" w:rightChars="35" w:right="84" w:firstLineChars="200" w:firstLine="36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00B0F0"/>
                          <w:sz w:val="18"/>
                          <w:szCs w:val="18"/>
                          <w:lang w:val="en-US"/>
                        </w:rPr>
                        <w:t>break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112EE7" w:rsidRPr="00A5199D" w:rsidRDefault="00112EE7" w:rsidP="004D000A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2162" w:rsidRPr="003275ED" w:rsidRDefault="00672162" w:rsidP="00672162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在</w:t>
      </w:r>
      <w:r w:rsidRPr="00672162">
        <w:rPr>
          <w:rFonts w:eastAsia="Microsoft YaHei UI"/>
          <w:color w:val="404040" w:themeColor="text1" w:themeTint="BF"/>
        </w:rPr>
        <w:t>KEY_VALUE_LEFT</w:t>
      </w:r>
      <w:r>
        <w:rPr>
          <w:rFonts w:eastAsia="Microsoft YaHei UI" w:hint="eastAsia"/>
          <w:color w:val="404040" w:themeColor="text1" w:themeTint="BF"/>
        </w:rPr>
        <w:t>分支下，添加如下代码：</w:t>
      </w:r>
    </w:p>
    <w:p w:rsidR="00672162" w:rsidRDefault="00672162" w:rsidP="00965DF9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 w:rsidRPr="003A7697">
        <w:rPr>
          <w:rFonts w:eastAsia="Microsoft YaHei UI"/>
          <w:noProof/>
          <w:color w:val="404040" w:themeColor="text1" w:themeTint="BF"/>
          <w:lang w:val="en-US" w:eastAsia="ja-JP" w:bidi="ar-SA"/>
        </w:rPr>
        <mc:AlternateContent>
          <mc:Choice Requires="wps">
            <w:drawing>
              <wp:inline distT="0" distB="0" distL="0" distR="0" wp14:anchorId="78449591" wp14:editId="7A2AD309">
                <wp:extent cx="5105400" cy="1819275"/>
                <wp:effectExtent l="0" t="0" r="19050" b="28575"/>
                <wp:docPr id="4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EE7" w:rsidRPr="00A1306F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00B0F0"/>
                                <w:sz w:val="18"/>
                                <w:szCs w:val="18"/>
                                <w:lang w:val="en-US"/>
                              </w:rPr>
                              <w:t>case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F11E4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KEY_VALUE_DOWN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:rsidR="00112EE7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112EE7" w:rsidRPr="00672162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 w:firstLineChars="200" w:firstLine="36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0E5F">
                              <w:rPr>
                                <w:rFonts w:eastAsia="Microsoft YaHei UI"/>
                                <w:color w:val="00B0F0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672162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(stTextVar.FocusIndex &gt; </w:t>
                            </w:r>
                            <w:r w:rsidRPr="00672162">
                              <w:rPr>
                                <w:rFonts w:eastAsia="Microsoft YaHei UI"/>
                                <w:color w:val="D033F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672162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:rsidR="00112EE7" w:rsidRPr="00672162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 w:firstLineChars="200" w:firstLine="36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2162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112EE7" w:rsidRPr="00672162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 w:firstLineChars="400" w:firstLine="72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2162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stTextVar.FocusIndex--;</w:t>
                            </w:r>
                          </w:p>
                          <w:p w:rsidR="00112EE7" w:rsidRPr="00672162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 w:firstLineChars="400" w:firstLine="72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2162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GUI_TextVariableBox_Refresh(&amp;stTextVar, GUI_DRAW_NORMAL);</w:t>
                            </w:r>
                          </w:p>
                          <w:p w:rsidR="00DA6969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 w:firstLineChars="200" w:firstLine="36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2162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112EE7" w:rsidRPr="00A1306F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 w:firstLineChars="200" w:firstLine="36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00B0F0"/>
                                <w:sz w:val="18"/>
                                <w:szCs w:val="18"/>
                                <w:lang w:val="en-US"/>
                              </w:rPr>
                              <w:t>break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112EE7" w:rsidRPr="00A5199D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  <w:pict>
              <v:shape w14:anchorId="78449591" id="_x0000_s1034" type="#_x0000_t202" style="width:402pt;height:14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">
                <v:textbox>
                  <w:txbxContent>
                    <w:p w:rsidR="00112EE7" w:rsidRPr="00A1306F" w:rsidRDefault="00112EE7" w:rsidP="004D000A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00B0F0"/>
                          <w:sz w:val="18"/>
                          <w:szCs w:val="18"/>
                          <w:lang w:val="en-US"/>
                        </w:rPr>
                        <w:t>case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F11E4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KEY_VALUE_DOWN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:rsidR="00112EE7" w:rsidRDefault="00112EE7" w:rsidP="004D000A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112EE7" w:rsidRPr="00672162" w:rsidRDefault="00112EE7" w:rsidP="004D000A">
                      <w:pPr>
                        <w:topLinePunct/>
                        <w:spacing w:line="240" w:lineRule="auto"/>
                        <w:ind w:left="0" w:rightChars="35" w:right="84" w:firstLineChars="200" w:firstLine="36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5A0E5F">
                        <w:rPr>
                          <w:rFonts w:eastAsia="Microsoft YaHei UI"/>
                          <w:color w:val="00B0F0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672162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(stTextVar.FocusIndex &gt; </w:t>
                      </w:r>
                      <w:r w:rsidRPr="00672162">
                        <w:rPr>
                          <w:rFonts w:eastAsia="Microsoft YaHei UI"/>
                          <w:color w:val="D033F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672162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112EE7" w:rsidRPr="00672162" w:rsidRDefault="00112EE7" w:rsidP="004D000A">
                      <w:pPr>
                        <w:topLinePunct/>
                        <w:spacing w:line="240" w:lineRule="auto"/>
                        <w:ind w:left="0" w:rightChars="35" w:right="84" w:firstLineChars="200" w:firstLine="36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672162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112EE7" w:rsidRPr="00672162" w:rsidRDefault="00112EE7" w:rsidP="004D000A">
                      <w:pPr>
                        <w:topLinePunct/>
                        <w:spacing w:line="240" w:lineRule="auto"/>
                        <w:ind w:left="0" w:rightChars="35" w:right="84" w:firstLineChars="400" w:firstLine="72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672162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stTextVar.FocusIndex--;</w:t>
                      </w:r>
                    </w:p>
                    <w:p w:rsidR="00112EE7" w:rsidRPr="00672162" w:rsidRDefault="00112EE7" w:rsidP="004D000A">
                      <w:pPr>
                        <w:topLinePunct/>
                        <w:spacing w:line="240" w:lineRule="auto"/>
                        <w:ind w:left="0" w:rightChars="35" w:right="84" w:firstLineChars="400" w:firstLine="72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672162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GUI_TextVariableBox_Refresh(&amp;stTextVar, GUI_DRAW_NORMAL);</w:t>
                      </w:r>
                    </w:p>
                    <w:p w:rsidR="00DA6969" w:rsidRDefault="00112EE7" w:rsidP="004D000A">
                      <w:pPr>
                        <w:topLinePunct/>
                        <w:spacing w:line="240" w:lineRule="auto"/>
                        <w:ind w:left="0" w:rightChars="35" w:right="84" w:firstLineChars="200" w:firstLine="36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672162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112EE7" w:rsidRPr="00A1306F" w:rsidRDefault="00112EE7" w:rsidP="004D000A">
                      <w:pPr>
                        <w:topLinePunct/>
                        <w:spacing w:line="240" w:lineRule="auto"/>
                        <w:ind w:left="0" w:rightChars="35" w:right="84" w:firstLineChars="200" w:firstLine="36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00B0F0"/>
                          <w:sz w:val="18"/>
                          <w:szCs w:val="18"/>
                          <w:lang w:val="en-US"/>
                        </w:rPr>
                        <w:t>break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112EE7" w:rsidRPr="00A5199D" w:rsidRDefault="00112EE7" w:rsidP="004D000A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56310" w:rsidRDefault="00E56310" w:rsidP="00965DF9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在</w:t>
      </w:r>
      <w:r w:rsidRPr="00E56310">
        <w:rPr>
          <w:rFonts w:eastAsia="Microsoft YaHei UI"/>
          <w:color w:val="404040" w:themeColor="text1" w:themeTint="BF"/>
        </w:rPr>
        <w:t>KEY_VALUE_ENTER</w:t>
      </w:r>
      <w:r>
        <w:rPr>
          <w:rFonts w:eastAsia="Microsoft YaHei UI" w:hint="eastAsia"/>
          <w:color w:val="404040" w:themeColor="text1" w:themeTint="BF"/>
        </w:rPr>
        <w:t>分支下，添加如下代码：</w:t>
      </w:r>
    </w:p>
    <w:p w:rsidR="00E56310" w:rsidRDefault="00E56310" w:rsidP="00965DF9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 w:rsidRPr="003A7697">
        <w:rPr>
          <w:rFonts w:eastAsia="Microsoft YaHei UI"/>
          <w:noProof/>
          <w:color w:val="404040" w:themeColor="text1" w:themeTint="BF"/>
          <w:lang w:val="en-US" w:eastAsia="ja-JP" w:bidi="ar-SA"/>
        </w:rPr>
        <mc:AlternateContent>
          <mc:Choice Requires="wps">
            <w:drawing>
              <wp:inline distT="0" distB="0" distL="0" distR="0" wp14:anchorId="77996D10" wp14:editId="53F9E9CF">
                <wp:extent cx="5105400" cy="1219200"/>
                <wp:effectExtent l="0" t="0" r="19050" b="19050"/>
                <wp:docPr id="4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EE7" w:rsidRPr="00A1306F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00B0F0"/>
                                <w:sz w:val="18"/>
                                <w:szCs w:val="18"/>
                                <w:lang w:val="en-US"/>
                              </w:rPr>
                              <w:t>case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F11E4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KEY_VALUE_DOWN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:rsidR="00112EE7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112EE7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 w:firstLineChars="200" w:firstLine="36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4AE8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GUI_Text_DrawSingleLineText(stTextVar.Value, FONT_SIZE_H12, &amp;stTextDisplayArea, &amp;stTextDataArea, GUI_DRAW_NORMAL);</w:t>
                            </w:r>
                          </w:p>
                          <w:p w:rsidR="00112EE7" w:rsidRPr="00A1306F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 w:firstLineChars="200" w:firstLine="360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00B0F0"/>
                                <w:sz w:val="18"/>
                                <w:szCs w:val="18"/>
                                <w:lang w:val="en-US"/>
                              </w:rPr>
                              <w:t>break</w:t>
                            </w: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112EE7" w:rsidRPr="00A5199D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06F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  <w:pict>
              <v:shape w14:anchorId="77996D10" id="_x0000_s1035" type="#_x0000_t202" style="width:402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">
                <v:textbox>
                  <w:txbxContent>
                    <w:p w:rsidR="00112EE7" w:rsidRPr="00A1306F" w:rsidRDefault="00112EE7" w:rsidP="004D000A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00B0F0"/>
                          <w:sz w:val="18"/>
                          <w:szCs w:val="18"/>
                          <w:lang w:val="en-US"/>
                        </w:rPr>
                        <w:t>case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F11E4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KEY_VALUE_DOWN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:rsidR="00112EE7" w:rsidRDefault="00112EE7" w:rsidP="004D000A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112EE7" w:rsidRDefault="00112EE7" w:rsidP="004D000A">
                      <w:pPr>
                        <w:topLinePunct/>
                        <w:spacing w:line="240" w:lineRule="auto"/>
                        <w:ind w:left="0" w:rightChars="35" w:right="84" w:firstLineChars="200" w:firstLine="36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7F4AE8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GUI_Text_DrawSingleLineText(stTextVar.Value, FONT_SIZE_H12, &amp;stTextDisplayArea, &amp;stTextDataArea, GUI_DRAW_NORMAL);</w:t>
                      </w:r>
                    </w:p>
                    <w:p w:rsidR="00112EE7" w:rsidRPr="00A1306F" w:rsidRDefault="00112EE7" w:rsidP="004D000A">
                      <w:pPr>
                        <w:topLinePunct/>
                        <w:spacing w:line="240" w:lineRule="auto"/>
                        <w:ind w:left="0" w:rightChars="35" w:right="84" w:firstLineChars="200" w:firstLine="360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00B0F0"/>
                          <w:sz w:val="18"/>
                          <w:szCs w:val="18"/>
                          <w:lang w:val="en-US"/>
                        </w:rPr>
                        <w:t>break</w:t>
                      </w: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112EE7" w:rsidRPr="00A5199D" w:rsidRDefault="00112EE7" w:rsidP="004D000A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A1306F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65DF9" w:rsidRDefault="00965DF9" w:rsidP="00965DF9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代码的意义为，在坐标(10,10)处，显示一个宽度为50，初始内容为“123456”，最大可编辑程度为20的字符串值编辑框。</w:t>
      </w:r>
      <w:r w:rsidR="004D000A">
        <w:rPr>
          <w:rFonts w:eastAsia="Microsoft YaHei UI" w:hint="eastAsia"/>
          <w:color w:val="404040" w:themeColor="text1" w:themeTint="BF"/>
        </w:rPr>
        <w:t>允许编辑的字符为可见的基本ASCII字符。</w:t>
      </w:r>
    </w:p>
    <w:p w:rsidR="007A6087" w:rsidRDefault="00E56310" w:rsidP="00965DF9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点击“编译”按钮，重新编译，编译完成后运行，</w:t>
      </w:r>
      <w:r w:rsidR="00F80DEB">
        <w:rPr>
          <w:rFonts w:eastAsia="Microsoft YaHei UI" w:hint="eastAsia"/>
          <w:color w:val="404040" w:themeColor="text1" w:themeTint="BF"/>
        </w:rPr>
        <w:t>LCD模拟器上将显示一个文本编辑框。通过键盘上的方向箭头，可以选定和修改某一个文</w:t>
      </w:r>
      <w:r w:rsidR="008C48E0">
        <w:rPr>
          <w:rFonts w:eastAsia="Microsoft YaHei UI" w:hint="eastAsia"/>
          <w:color w:val="404040" w:themeColor="text1" w:themeTint="BF"/>
        </w:rPr>
        <w:t>字，按下回车键，可以在位置(10,40)宽度108，高度14的区域内显示当前编辑框中的文字。</w:t>
      </w:r>
    </w:p>
    <w:p w:rsidR="0092200D" w:rsidRDefault="0092200D" w:rsidP="0092200D">
      <w:pPr>
        <w:keepNext/>
        <w:topLinePunct/>
        <w:spacing w:line="240" w:lineRule="auto"/>
        <w:ind w:left="0" w:rightChars="-10" w:right="-24"/>
        <w:contextualSpacing/>
        <w:jc w:val="center"/>
      </w:pPr>
      <w:r>
        <w:rPr>
          <w:noProof/>
          <w:lang w:val="en-US" w:eastAsia="ja-JP" w:bidi="ar-SA"/>
        </w:rPr>
        <w:lastRenderedPageBreak/>
        <w:drawing>
          <wp:inline distT="0" distB="0" distL="0" distR="0" wp14:anchorId="00445FA2" wp14:editId="0325ABD6">
            <wp:extent cx="2880000" cy="1920000"/>
            <wp:effectExtent l="0" t="0" r="0" b="4445"/>
            <wp:docPr id="453" name="图片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0D" w:rsidRDefault="0092200D" w:rsidP="0092200D">
      <w:pPr>
        <w:pStyle w:val="aff0"/>
        <w:ind w:left="0"/>
        <w:jc w:val="center"/>
        <w:rPr>
          <w:rFonts w:eastAsia="Microsoft YaHei UI"/>
          <w:color w:val="404040" w:themeColor="text1" w:themeTint="BF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 w:rsidR="005D7006">
        <w:rPr>
          <w:noProof/>
        </w:rPr>
        <w:t>21</w:t>
      </w:r>
      <w:r>
        <w:fldChar w:fldCharType="end"/>
      </w:r>
      <w:r>
        <w:rPr>
          <w:rFonts w:hint="eastAsia"/>
        </w:rPr>
        <w:t xml:space="preserve"> 显示文字编辑框与编辑的文字</w:t>
      </w:r>
    </w:p>
    <w:p w:rsidR="0092200D" w:rsidRDefault="0092200D" w:rsidP="00965DF9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现在的界面看上去还是有点儿怪，看不出编辑框的具体范围，可以在编辑框和文本显示区域的外部绘制一个矩形，让GUI更美观一些。</w:t>
      </w:r>
      <w:r w:rsidR="004D000A">
        <w:rPr>
          <w:rFonts w:eastAsia="Microsoft YaHei UI" w:hint="eastAsia"/>
          <w:color w:val="404040" w:themeColor="text1" w:themeTint="BF"/>
        </w:rPr>
        <w:t>在文件的头部添加</w:t>
      </w:r>
      <w:r w:rsidR="004D000A" w:rsidRPr="008D06D3">
        <w:rPr>
          <w:rFonts w:eastAsia="Microsoft YaHei UI"/>
          <w:color w:val="404040" w:themeColor="text1" w:themeTint="BF"/>
        </w:rPr>
        <w:t>#include "GUI_Font.h"</w:t>
      </w:r>
      <w:r w:rsidR="004D000A">
        <w:rPr>
          <w:rFonts w:eastAsia="Microsoft YaHei UI" w:hint="eastAsia"/>
          <w:color w:val="404040" w:themeColor="text1" w:themeTint="BF"/>
        </w:rPr>
        <w:t>宏定义，然后在</w:t>
      </w:r>
      <w:r w:rsidR="00324627" w:rsidRPr="004D5FBD">
        <w:rPr>
          <w:rFonts w:eastAsia="Microsoft YaHei UI"/>
          <w:color w:val="404040" w:themeColor="text1" w:themeTint="BF"/>
        </w:rPr>
        <w:t>USR_ACT_OnInitialize</w:t>
      </w:r>
      <w:r w:rsidR="00324627">
        <w:rPr>
          <w:rFonts w:eastAsia="Microsoft YaHei UI" w:hint="eastAsia"/>
          <w:color w:val="404040" w:themeColor="text1" w:themeTint="BF"/>
        </w:rPr>
        <w:t>函数中追加以下代码：</w:t>
      </w:r>
    </w:p>
    <w:p w:rsidR="00324627" w:rsidRDefault="00B003AC" w:rsidP="00965DF9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 w:rsidRPr="003A7697">
        <w:rPr>
          <w:rFonts w:eastAsia="Microsoft YaHei UI"/>
          <w:noProof/>
          <w:color w:val="404040" w:themeColor="text1" w:themeTint="BF"/>
          <w:lang w:val="en-US" w:eastAsia="ja-JP" w:bidi="ar-SA"/>
        </w:rPr>
        <mc:AlternateContent>
          <mc:Choice Requires="wps">
            <w:drawing>
              <wp:inline distT="0" distB="0" distL="0" distR="0" wp14:anchorId="38B23FEB" wp14:editId="294ADC29">
                <wp:extent cx="5105400" cy="485775"/>
                <wp:effectExtent l="0" t="0" r="19050" b="28575"/>
                <wp:docPr id="4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EE7" w:rsidRPr="004D000A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000A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GUI_Basic_DrawRectangle(9, </w:t>
                            </w:r>
                            <w:r w:rsidRPr="004D000A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9, 52, 16, GUI_COLOR_FRGCLR, GUI_COLOR_TRANS);</w:t>
                            </w:r>
                          </w:p>
                          <w:p w:rsidR="00112EE7" w:rsidRPr="00A5199D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000A"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GUI_Basic_DrawRectangle(9, 39, 110, 16, GUI_COLOR_FRGCLR, GUI_COLOR_TRANS);</w:t>
                            </w:r>
                            <w:r w:rsidRPr="00A1306F">
                              <w:rPr>
                                <w:rFonts w:eastAsia="Microsoft YaHei UI" w:hint="eastAsia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112EE7" w:rsidRPr="00A5199D" w:rsidRDefault="00112EE7" w:rsidP="004D000A">
                            <w:pPr>
                              <w:topLinePunct/>
                              <w:spacing w:line="240" w:lineRule="auto"/>
                              <w:ind w:left="0" w:rightChars="35" w:right="84"/>
                              <w:contextualSpacing/>
                              <w:rPr>
                                <w:rFonts w:eastAsia="Microsoft YaHei UI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  <w:pict>
              <v:shape w14:anchorId="38B23FEB" id="_x0000_s1036" type="#_x0000_t202" style="width:402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">
                <v:textbox>
                  <w:txbxContent>
                    <w:p w:rsidR="00112EE7" w:rsidRPr="004D000A" w:rsidRDefault="00112EE7" w:rsidP="004D000A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4D000A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GUI_Basic_DrawRectangle(9, </w:t>
                      </w:r>
                      <w:r w:rsidRPr="004D000A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9, 52, 16, GUI_COLOR_FRGCLR, GUI_COLOR_TRANS);</w:t>
                      </w:r>
                    </w:p>
                    <w:p w:rsidR="00112EE7" w:rsidRPr="00A5199D" w:rsidRDefault="00112EE7" w:rsidP="004D000A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4D000A"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GUI_Basic_DrawRectangle(9, 39, 110, 16, GUI_COLOR_FRGCLR, GUI_COLOR_TRANS);</w:t>
                      </w:r>
                      <w:r w:rsidRPr="00A1306F">
                        <w:rPr>
                          <w:rFonts w:eastAsia="Microsoft YaHei UI" w:hint="eastAsia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112EE7" w:rsidRPr="00A5199D" w:rsidRDefault="00112EE7" w:rsidP="004D000A">
                      <w:pPr>
                        <w:topLinePunct/>
                        <w:spacing w:line="240" w:lineRule="auto"/>
                        <w:ind w:left="0" w:rightChars="35" w:right="84"/>
                        <w:contextualSpacing/>
                        <w:rPr>
                          <w:rFonts w:eastAsia="Microsoft YaHei UI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65DF9" w:rsidRDefault="004D000A" w:rsidP="00965DF9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再次编译后运行，</w:t>
      </w:r>
      <w:r w:rsidR="00363EB3">
        <w:rPr>
          <w:rFonts w:eastAsia="Microsoft YaHei UI" w:hint="eastAsia"/>
          <w:color w:val="404040" w:themeColor="text1" w:themeTint="BF"/>
        </w:rPr>
        <w:t>可以看见，编辑框和文本均已经有了外框。</w:t>
      </w:r>
    </w:p>
    <w:p w:rsidR="00FA3EC2" w:rsidRDefault="00FA3EC2" w:rsidP="00FA3EC2">
      <w:pPr>
        <w:keepNext/>
        <w:topLinePunct/>
        <w:spacing w:line="240" w:lineRule="auto"/>
        <w:ind w:left="0" w:rightChars="-10" w:right="-24"/>
        <w:contextualSpacing/>
        <w:jc w:val="center"/>
      </w:pPr>
      <w:r>
        <w:rPr>
          <w:noProof/>
          <w:lang w:val="en-US" w:eastAsia="ja-JP" w:bidi="ar-SA"/>
        </w:rPr>
        <w:drawing>
          <wp:inline distT="0" distB="0" distL="0" distR="0" wp14:anchorId="5096A75E" wp14:editId="0FAD03AF">
            <wp:extent cx="2880000" cy="1920000"/>
            <wp:effectExtent l="0" t="0" r="0" b="4445"/>
            <wp:docPr id="455" name="图片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C2" w:rsidRDefault="00FA3EC2" w:rsidP="00FA3EC2">
      <w:pPr>
        <w:pStyle w:val="aff0"/>
        <w:ind w:left="0"/>
        <w:jc w:val="center"/>
        <w:rPr>
          <w:rFonts w:eastAsia="Microsoft YaHei UI"/>
          <w:color w:val="404040" w:themeColor="text1" w:themeTint="BF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 w:rsidR="005D7006">
        <w:rPr>
          <w:noProof/>
        </w:rPr>
        <w:t>22</w:t>
      </w:r>
      <w:r>
        <w:fldChar w:fldCharType="end"/>
      </w:r>
      <w:r>
        <w:rPr>
          <w:rFonts w:hint="eastAsia"/>
        </w:rPr>
        <w:t xml:space="preserve"> 添加外框</w:t>
      </w:r>
    </w:p>
    <w:p w:rsidR="00347B55" w:rsidRDefault="00442A79" w:rsidP="00347B55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 w:rsidRPr="00A44396">
        <w:rPr>
          <w:rFonts w:eastAsia="Microsoft YaHei UI" w:hint="eastAsia"/>
          <w:color w:val="404040" w:themeColor="text1" w:themeTint="BF"/>
        </w:rPr>
        <w:t>至此</w:t>
      </w:r>
      <w:r w:rsidRPr="00A44396">
        <w:rPr>
          <w:rFonts w:eastAsia="Microsoft YaHei UI"/>
          <w:color w:val="404040" w:themeColor="text1" w:themeTint="BF"/>
        </w:rPr>
        <w:t>，</w:t>
      </w:r>
      <w:r w:rsidR="00A44396" w:rsidRPr="00A44396">
        <w:rPr>
          <w:rFonts w:eastAsia="Microsoft YaHei UI"/>
          <w:color w:val="404040" w:themeColor="text1" w:themeTint="BF"/>
        </w:rPr>
        <w:t>一个简单的</w:t>
      </w:r>
      <w:r w:rsidR="00A44396">
        <w:rPr>
          <w:rFonts w:eastAsia="Microsoft YaHei UI" w:hint="eastAsia"/>
          <w:color w:val="404040" w:themeColor="text1" w:themeTint="BF"/>
        </w:rPr>
        <w:t>SimpleGUI交互模拟已经完成，用户可以参照此原理，进行其他交互的开发、模拟与验证。</w:t>
      </w:r>
    </w:p>
    <w:p w:rsidR="00347B55" w:rsidRDefault="00347B55" w:rsidP="00347B55">
      <w:r>
        <w:br w:type="page"/>
      </w:r>
    </w:p>
    <w:p w:rsidR="00AE020D" w:rsidRPr="003A6160" w:rsidRDefault="00AE020D" w:rsidP="00AE020D">
      <w:pPr>
        <w:pStyle w:val="1"/>
        <w:spacing w:before="0"/>
        <w:rPr>
          <w:rFonts w:eastAsia="Microsoft YaHei UI"/>
        </w:rPr>
      </w:pPr>
      <w:bookmarkStart w:id="6" w:name="_Toc483838473"/>
      <w:r>
        <w:rPr>
          <w:rFonts w:eastAsia="Microsoft YaHei UI" w:hint="eastAsia"/>
        </w:rPr>
        <w:lastRenderedPageBreak/>
        <w:t>自定义拓展</w:t>
      </w:r>
      <w:bookmarkEnd w:id="6"/>
    </w:p>
    <w:p w:rsidR="009C70EF" w:rsidRDefault="00BF2DF4" w:rsidP="00BF2DF4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也许根据现有的API，难以满足</w:t>
      </w:r>
      <w:r w:rsidR="00D54C3C">
        <w:rPr>
          <w:rFonts w:eastAsia="Microsoft YaHei UI" w:hint="eastAsia"/>
          <w:color w:val="404040" w:themeColor="text1" w:themeTint="BF"/>
        </w:rPr>
        <w:t>用户</w:t>
      </w:r>
      <w:r>
        <w:rPr>
          <w:rFonts w:eastAsia="Microsoft YaHei UI" w:hint="eastAsia"/>
          <w:color w:val="404040" w:themeColor="text1" w:themeTint="BF"/>
        </w:rPr>
        <w:t>在开发过程中的需求，</w:t>
      </w:r>
      <w:r w:rsidR="00927E0E">
        <w:rPr>
          <w:rFonts w:eastAsia="Microsoft YaHei UI" w:hint="eastAsia"/>
          <w:color w:val="404040" w:themeColor="text1" w:themeTint="BF"/>
        </w:rPr>
        <w:t>那么您也可以自己编写符合您需求的</w:t>
      </w:r>
      <w:r w:rsidR="009C70EF">
        <w:rPr>
          <w:rFonts w:eastAsia="Microsoft YaHei UI" w:hint="eastAsia"/>
          <w:color w:val="404040" w:themeColor="text1" w:themeTint="BF"/>
        </w:rPr>
        <w:t>接口</w:t>
      </w:r>
      <w:r w:rsidR="00927E0E">
        <w:rPr>
          <w:rFonts w:eastAsia="Microsoft YaHei UI" w:hint="eastAsia"/>
          <w:color w:val="404040" w:themeColor="text1" w:themeTint="BF"/>
        </w:rPr>
        <w:t>。</w:t>
      </w:r>
    </w:p>
    <w:p w:rsidR="00BF2DF4" w:rsidRDefault="009711B0" w:rsidP="00D54C3C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在</w:t>
      </w:r>
      <w:r w:rsidR="00D54C3C">
        <w:rPr>
          <w:rFonts w:eastAsia="Microsoft YaHei UI" w:hint="eastAsia"/>
          <w:color w:val="404040" w:themeColor="text1" w:themeTint="BF"/>
        </w:rPr>
        <w:t>SimpleGUI在GUI_Basic.c文件和GUI_Font文件中提供了基本的绘图与文字接口，用户可以根据这些API，在屏幕上绘制自己需要的内容。</w:t>
      </w:r>
      <w:r w:rsidR="00071D21">
        <w:rPr>
          <w:rFonts w:eastAsia="Microsoft YaHei UI" w:hint="eastAsia"/>
          <w:color w:val="404040" w:themeColor="text1" w:themeTint="BF"/>
        </w:rPr>
        <w:t>事实上，SimpleGUI的所有图形接口也都是根据这些基本API组合而来。</w:t>
      </w:r>
    </w:p>
    <w:p w:rsidR="008B4BE3" w:rsidRDefault="008B4BE3" w:rsidP="00D54C3C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GUI_Basic文件提供基本的绘图功能，包括以下API：</w:t>
      </w:r>
    </w:p>
    <w:tbl>
      <w:tblPr>
        <w:tblStyle w:val="af7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4"/>
        <w:gridCol w:w="4389"/>
      </w:tblGrid>
      <w:tr w:rsidR="006E548A" w:rsidTr="006E548A">
        <w:tc>
          <w:tcPr>
            <w:tcW w:w="3124" w:type="dxa"/>
          </w:tcPr>
          <w:p w:rsidR="006E548A" w:rsidRPr="004D1318" w:rsidRDefault="006E548A" w:rsidP="00112EE7">
            <w:pPr>
              <w:topLinePunct/>
              <w:ind w:left="0" w:rightChars="16" w:right="38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6E548A">
              <w:rPr>
                <w:rFonts w:eastAsia="Microsoft YaHei UI"/>
                <w:color w:val="404040" w:themeColor="text1" w:themeTint="BF"/>
                <w:sz w:val="18"/>
                <w:szCs w:val="18"/>
              </w:rPr>
              <w:t>GUI_ClearScreen</w:t>
            </w:r>
          </w:p>
        </w:tc>
        <w:tc>
          <w:tcPr>
            <w:tcW w:w="4389" w:type="dxa"/>
          </w:tcPr>
          <w:p w:rsidR="006E548A" w:rsidRPr="004D1318" w:rsidRDefault="006E548A" w:rsidP="00112EE7">
            <w:pPr>
              <w:topLinePunct/>
              <w:ind w:left="0" w:rightChars="9" w:right="22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清空屏幕。</w:t>
            </w:r>
          </w:p>
        </w:tc>
      </w:tr>
      <w:tr w:rsidR="006E548A" w:rsidTr="006E548A">
        <w:tc>
          <w:tcPr>
            <w:tcW w:w="3124" w:type="dxa"/>
          </w:tcPr>
          <w:p w:rsidR="006E548A" w:rsidRPr="004D1318" w:rsidRDefault="006E548A" w:rsidP="00112EE7">
            <w:pPr>
              <w:topLinePunct/>
              <w:ind w:left="0" w:rightChars="16" w:right="38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6E548A">
              <w:rPr>
                <w:rFonts w:eastAsia="Microsoft YaHei UI"/>
                <w:color w:val="404040" w:themeColor="text1" w:themeTint="BF"/>
                <w:sz w:val="18"/>
                <w:szCs w:val="18"/>
              </w:rPr>
              <w:t>GUI_Basic_DrawPoint</w:t>
            </w:r>
          </w:p>
        </w:tc>
        <w:tc>
          <w:tcPr>
            <w:tcW w:w="4389" w:type="dxa"/>
          </w:tcPr>
          <w:p w:rsidR="006E548A" w:rsidRPr="004D1318" w:rsidRDefault="006E548A" w:rsidP="00112EE7">
            <w:pPr>
              <w:topLinePunct/>
              <w:ind w:left="0" w:rightChars="9" w:right="22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绘制点。</w:t>
            </w:r>
          </w:p>
        </w:tc>
      </w:tr>
      <w:tr w:rsidR="006E548A" w:rsidTr="006E548A">
        <w:tc>
          <w:tcPr>
            <w:tcW w:w="3124" w:type="dxa"/>
          </w:tcPr>
          <w:p w:rsidR="006E548A" w:rsidRPr="004D1318" w:rsidRDefault="006E548A" w:rsidP="00112EE7">
            <w:pPr>
              <w:topLinePunct/>
              <w:ind w:left="0" w:rightChars="16" w:right="38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6E548A">
              <w:rPr>
                <w:rFonts w:eastAsia="Microsoft YaHei UI"/>
                <w:color w:val="404040" w:themeColor="text1" w:themeTint="BF"/>
                <w:sz w:val="18"/>
                <w:szCs w:val="18"/>
              </w:rPr>
              <w:t>GUI_Basic_DrawLine</w:t>
            </w:r>
          </w:p>
        </w:tc>
        <w:tc>
          <w:tcPr>
            <w:tcW w:w="4389" w:type="dxa"/>
          </w:tcPr>
          <w:p w:rsidR="006E548A" w:rsidRPr="004D1318" w:rsidRDefault="006E548A" w:rsidP="00112EE7">
            <w:pPr>
              <w:topLinePunct/>
              <w:ind w:left="0" w:rightChars="9" w:right="22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绘制直线。</w:t>
            </w:r>
          </w:p>
        </w:tc>
      </w:tr>
      <w:tr w:rsidR="006E548A" w:rsidTr="006E548A">
        <w:tc>
          <w:tcPr>
            <w:tcW w:w="3124" w:type="dxa"/>
          </w:tcPr>
          <w:p w:rsidR="006E548A" w:rsidRPr="004D1318" w:rsidRDefault="006E548A" w:rsidP="00112EE7">
            <w:pPr>
              <w:topLinePunct/>
              <w:ind w:left="0" w:rightChars="16" w:right="38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6E548A">
              <w:rPr>
                <w:rFonts w:eastAsia="Microsoft YaHei UI"/>
                <w:color w:val="404040" w:themeColor="text1" w:themeTint="BF"/>
                <w:sz w:val="18"/>
                <w:szCs w:val="18"/>
              </w:rPr>
              <w:t>GUI_Basic_DrawRectangle</w:t>
            </w:r>
            <w:r w:rsidRPr="004D1318"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4389" w:type="dxa"/>
          </w:tcPr>
          <w:p w:rsidR="006E548A" w:rsidRPr="004D1318" w:rsidRDefault="006E548A" w:rsidP="00112EE7">
            <w:pPr>
              <w:topLinePunct/>
              <w:ind w:left="0" w:rightChars="9" w:right="22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绘制矩形，可填充。</w:t>
            </w:r>
          </w:p>
        </w:tc>
      </w:tr>
      <w:tr w:rsidR="006E548A" w:rsidTr="006E548A">
        <w:tc>
          <w:tcPr>
            <w:tcW w:w="3124" w:type="dxa"/>
          </w:tcPr>
          <w:p w:rsidR="006E548A" w:rsidRPr="004D1318" w:rsidRDefault="006E548A" w:rsidP="00112EE7">
            <w:pPr>
              <w:topLinePunct/>
              <w:ind w:left="0" w:rightChars="16" w:right="38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6E548A">
              <w:rPr>
                <w:rFonts w:eastAsia="Microsoft YaHei UI"/>
                <w:color w:val="404040" w:themeColor="text1" w:themeTint="BF"/>
                <w:sz w:val="18"/>
                <w:szCs w:val="18"/>
              </w:rPr>
              <w:t>GUI_Basic_DrawCircle</w:t>
            </w:r>
          </w:p>
        </w:tc>
        <w:tc>
          <w:tcPr>
            <w:tcW w:w="4389" w:type="dxa"/>
          </w:tcPr>
          <w:p w:rsidR="006E548A" w:rsidRPr="004D1318" w:rsidRDefault="006E548A" w:rsidP="00112EE7">
            <w:pPr>
              <w:topLinePunct/>
              <w:ind w:left="0" w:rightChars="9" w:right="22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绘制正圆，可填充。</w:t>
            </w:r>
          </w:p>
        </w:tc>
      </w:tr>
      <w:tr w:rsidR="006E548A" w:rsidTr="006E548A">
        <w:tc>
          <w:tcPr>
            <w:tcW w:w="3124" w:type="dxa"/>
          </w:tcPr>
          <w:p w:rsidR="006E548A" w:rsidRPr="004D1318" w:rsidRDefault="006E548A" w:rsidP="00112EE7">
            <w:pPr>
              <w:topLinePunct/>
              <w:ind w:left="0" w:rightChars="16" w:right="38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6E548A">
              <w:rPr>
                <w:rFonts w:eastAsia="Microsoft YaHei UI"/>
                <w:color w:val="404040" w:themeColor="text1" w:themeTint="BF"/>
                <w:sz w:val="18"/>
                <w:szCs w:val="18"/>
              </w:rPr>
              <w:t>GUI_Basic_ReverseBlockColor</w:t>
            </w:r>
            <w:r w:rsidRPr="004D1318"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4389" w:type="dxa"/>
          </w:tcPr>
          <w:p w:rsidR="006E548A" w:rsidRPr="004D1318" w:rsidRDefault="006E548A" w:rsidP="00112EE7">
            <w:pPr>
              <w:topLinePunct/>
              <w:ind w:left="0" w:rightChars="9" w:right="22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反色矩形区域。</w:t>
            </w:r>
          </w:p>
        </w:tc>
      </w:tr>
      <w:tr w:rsidR="006E548A" w:rsidTr="006E548A">
        <w:tc>
          <w:tcPr>
            <w:tcW w:w="3124" w:type="dxa"/>
          </w:tcPr>
          <w:p w:rsidR="006E548A" w:rsidRPr="004D1318" w:rsidRDefault="006E548A" w:rsidP="00112EE7">
            <w:pPr>
              <w:topLinePunct/>
              <w:ind w:left="0" w:rightChars="16" w:right="38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6E548A">
              <w:rPr>
                <w:rFonts w:eastAsia="Microsoft YaHei UI"/>
                <w:color w:val="404040" w:themeColor="text1" w:themeTint="BF"/>
                <w:sz w:val="18"/>
                <w:szCs w:val="18"/>
              </w:rPr>
              <w:t>GUI_Basic_DrawBitMap</w:t>
            </w:r>
          </w:p>
        </w:tc>
        <w:tc>
          <w:tcPr>
            <w:tcW w:w="4389" w:type="dxa"/>
          </w:tcPr>
          <w:p w:rsidR="006E548A" w:rsidRPr="004D1318" w:rsidRDefault="006E548A" w:rsidP="00112EE7">
            <w:pPr>
              <w:topLinePunct/>
              <w:ind w:left="0" w:rightChars="9" w:right="22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绘制位图。</w:t>
            </w:r>
          </w:p>
        </w:tc>
      </w:tr>
    </w:tbl>
    <w:p w:rsidR="00BF2DF4" w:rsidRDefault="006E548A" w:rsidP="00BF2DF4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GUI_Font.c文件提供文字功能，包括以下API：</w:t>
      </w:r>
    </w:p>
    <w:tbl>
      <w:tblPr>
        <w:tblStyle w:val="af7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4"/>
        <w:gridCol w:w="4389"/>
      </w:tblGrid>
      <w:tr w:rsidR="00072786" w:rsidTr="00112EE7">
        <w:tc>
          <w:tcPr>
            <w:tcW w:w="3124" w:type="dxa"/>
          </w:tcPr>
          <w:p w:rsidR="00072786" w:rsidRPr="004D1318" w:rsidRDefault="00072786" w:rsidP="00112EE7">
            <w:pPr>
              <w:topLinePunct/>
              <w:ind w:left="0" w:rightChars="16" w:right="38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072786">
              <w:rPr>
                <w:rFonts w:eastAsia="Microsoft YaHei UI"/>
                <w:color w:val="404040" w:themeColor="text1" w:themeTint="BF"/>
                <w:sz w:val="18"/>
                <w:szCs w:val="18"/>
              </w:rPr>
              <w:t>GUI_Text_DrawSingleLineText</w:t>
            </w:r>
          </w:p>
        </w:tc>
        <w:tc>
          <w:tcPr>
            <w:tcW w:w="4389" w:type="dxa"/>
          </w:tcPr>
          <w:p w:rsidR="00072786" w:rsidRPr="004D1318" w:rsidRDefault="00072786" w:rsidP="00112EE7">
            <w:pPr>
              <w:topLinePunct/>
              <w:ind w:left="0" w:rightChars="9" w:right="22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在指定区域内绘制单行文本。</w:t>
            </w:r>
          </w:p>
        </w:tc>
      </w:tr>
      <w:tr w:rsidR="00072786" w:rsidTr="00112EE7">
        <w:tc>
          <w:tcPr>
            <w:tcW w:w="3124" w:type="dxa"/>
          </w:tcPr>
          <w:p w:rsidR="00072786" w:rsidRPr="004D1318" w:rsidRDefault="00072786" w:rsidP="00112EE7">
            <w:pPr>
              <w:topLinePunct/>
              <w:ind w:left="0" w:rightChars="16" w:right="38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 w:rsidRPr="00072786">
              <w:rPr>
                <w:rFonts w:eastAsia="Microsoft YaHei UI"/>
                <w:color w:val="404040" w:themeColor="text1" w:themeTint="BF"/>
                <w:sz w:val="18"/>
                <w:szCs w:val="18"/>
              </w:rPr>
              <w:t>GUI_Text_DrawMultipleLinesText</w:t>
            </w:r>
          </w:p>
        </w:tc>
        <w:tc>
          <w:tcPr>
            <w:tcW w:w="4389" w:type="dxa"/>
          </w:tcPr>
          <w:p w:rsidR="00072786" w:rsidRPr="004D1318" w:rsidRDefault="00072786" w:rsidP="00112EE7">
            <w:pPr>
              <w:topLinePunct/>
              <w:ind w:left="0" w:rightChars="9" w:right="22"/>
              <w:contextualSpacing/>
              <w:rPr>
                <w:rFonts w:eastAsia="Microsoft YaHei UI"/>
                <w:color w:val="404040" w:themeColor="text1" w:themeTint="BF"/>
                <w:sz w:val="18"/>
                <w:szCs w:val="18"/>
              </w:rPr>
            </w:pPr>
            <w:r>
              <w:rPr>
                <w:rFonts w:eastAsia="Microsoft YaHei UI" w:hint="eastAsia"/>
                <w:color w:val="404040" w:themeColor="text1" w:themeTint="BF"/>
                <w:sz w:val="18"/>
                <w:szCs w:val="18"/>
              </w:rPr>
              <w:t>在指定区域内绘制多行文本。</w:t>
            </w:r>
          </w:p>
        </w:tc>
      </w:tr>
    </w:tbl>
    <w:p w:rsidR="006C4565" w:rsidRDefault="00112EE7" w:rsidP="006C4565">
      <w:pPr>
        <w:topLinePunct/>
        <w:spacing w:line="240" w:lineRule="auto"/>
        <w:ind w:leftChars="300" w:left="720" w:rightChars="300" w:right="720" w:firstLineChars="200" w:firstLine="480"/>
        <w:contextualSpacing/>
        <w:rPr>
          <w:rFonts w:eastAsia="Microsoft YaHei UI"/>
          <w:color w:val="404040" w:themeColor="text1" w:themeTint="BF"/>
        </w:rPr>
      </w:pPr>
      <w:r>
        <w:rPr>
          <w:rFonts w:eastAsia="Microsoft YaHei UI" w:hint="eastAsia"/>
          <w:color w:val="404040" w:themeColor="text1" w:themeTint="BF"/>
        </w:rPr>
        <w:t>上述为截至目前为止所有的</w:t>
      </w:r>
      <w:r w:rsidR="003348A5">
        <w:rPr>
          <w:rFonts w:eastAsia="Microsoft YaHei UI" w:hint="eastAsia"/>
          <w:color w:val="404040" w:themeColor="text1" w:themeTint="BF"/>
        </w:rPr>
        <w:t>基本</w:t>
      </w:r>
      <w:r>
        <w:rPr>
          <w:rFonts w:eastAsia="Microsoft YaHei UI" w:hint="eastAsia"/>
          <w:color w:val="404040" w:themeColor="text1" w:themeTint="BF"/>
        </w:rPr>
        <w:t>绘图</w:t>
      </w:r>
      <w:r w:rsidR="003348A5">
        <w:rPr>
          <w:rFonts w:eastAsia="Microsoft YaHei UI" w:hint="eastAsia"/>
          <w:color w:val="404040" w:themeColor="text1" w:themeTint="BF"/>
        </w:rPr>
        <w:t>API</w:t>
      </w:r>
      <w:r>
        <w:rPr>
          <w:rFonts w:eastAsia="Microsoft YaHei UI" w:hint="eastAsia"/>
          <w:color w:val="404040" w:themeColor="text1" w:themeTint="BF"/>
        </w:rPr>
        <w:t>，</w:t>
      </w:r>
      <w:r w:rsidR="00C96945">
        <w:rPr>
          <w:rFonts w:eastAsia="Microsoft YaHei UI" w:hint="eastAsia"/>
          <w:color w:val="404040" w:themeColor="text1" w:themeTint="BF"/>
        </w:rPr>
        <w:t>以后还</w:t>
      </w:r>
      <w:r w:rsidR="00A36810">
        <w:rPr>
          <w:rFonts w:eastAsia="Microsoft YaHei UI" w:hint="eastAsia"/>
          <w:color w:val="404040" w:themeColor="text1" w:themeTint="BF"/>
        </w:rPr>
        <w:t>可能根据</w:t>
      </w:r>
      <w:r>
        <w:rPr>
          <w:rFonts w:eastAsia="Microsoft YaHei UI" w:hint="eastAsia"/>
          <w:color w:val="404040" w:themeColor="text1" w:themeTint="BF"/>
        </w:rPr>
        <w:t>实际</w:t>
      </w:r>
      <w:r w:rsidR="00A36810">
        <w:rPr>
          <w:rFonts w:eastAsia="Microsoft YaHei UI" w:hint="eastAsia"/>
          <w:color w:val="404040" w:themeColor="text1" w:themeTint="BF"/>
        </w:rPr>
        <w:t>需求</w:t>
      </w:r>
      <w:r>
        <w:rPr>
          <w:rFonts w:eastAsia="Microsoft YaHei UI" w:hint="eastAsia"/>
          <w:color w:val="404040" w:themeColor="text1" w:themeTint="BF"/>
        </w:rPr>
        <w:t>或用户反馈</w:t>
      </w:r>
      <w:r w:rsidR="003348A5">
        <w:rPr>
          <w:rFonts w:eastAsia="Microsoft YaHei UI" w:hint="eastAsia"/>
          <w:color w:val="404040" w:themeColor="text1" w:themeTint="BF"/>
        </w:rPr>
        <w:t>增加</w:t>
      </w:r>
      <w:r w:rsidR="00A36810">
        <w:rPr>
          <w:rFonts w:eastAsia="Microsoft YaHei UI" w:hint="eastAsia"/>
          <w:color w:val="404040" w:themeColor="text1" w:themeTint="BF"/>
        </w:rPr>
        <w:t>新的API</w:t>
      </w:r>
      <w:r w:rsidR="003348A5">
        <w:rPr>
          <w:rFonts w:eastAsia="Microsoft YaHei UI" w:hint="eastAsia"/>
          <w:color w:val="404040" w:themeColor="text1" w:themeTint="BF"/>
        </w:rPr>
        <w:t>。</w:t>
      </w:r>
      <w:r w:rsidR="00906278">
        <w:rPr>
          <w:rFonts w:eastAsia="Microsoft YaHei UI" w:hint="eastAsia"/>
          <w:color w:val="404040" w:themeColor="text1" w:themeTint="BF"/>
        </w:rPr>
        <w:t>或者如果您只是想改变或增加一些接口的功能，也可以根据实际情况选择既有的API进行拓展绘制，而不用全部重绘。</w:t>
      </w:r>
    </w:p>
    <w:p w:rsidR="009C68D5" w:rsidRPr="003A6160" w:rsidRDefault="009C68D5">
      <w:pPr>
        <w:pStyle w:val="ad"/>
        <w:rPr>
          <w:rFonts w:eastAsia="Microsoft YaHei UI"/>
        </w:rPr>
      </w:pPr>
    </w:p>
    <w:p w:rsidR="006C4565" w:rsidRDefault="006C4565">
      <w:pPr>
        <w:ind w:left="0"/>
        <w:rPr>
          <w:rFonts w:eastAsia="Microsoft YaHei UI" w:cstheme="majorBidi"/>
          <w:kern w:val="28"/>
          <w:sz w:val="52"/>
          <w:szCs w:val="52"/>
          <w14:ligatures w14:val="standard"/>
          <w14:numForm w14:val="oldStyle"/>
        </w:rPr>
      </w:pPr>
      <w:r>
        <w:rPr>
          <w:rFonts w:eastAsia="Microsoft YaHei UI"/>
        </w:rPr>
        <w:br w:type="page"/>
      </w:r>
    </w:p>
    <w:p w:rsidR="007E64E9" w:rsidRPr="003A6160" w:rsidRDefault="009C68D5">
      <w:pPr>
        <w:pStyle w:val="1"/>
        <w:spacing w:before="0"/>
        <w:rPr>
          <w:rFonts w:eastAsia="Microsoft YaHei UI"/>
        </w:rPr>
      </w:pPr>
      <w:bookmarkStart w:id="7" w:name="_Toc483838474"/>
      <w:r>
        <w:rPr>
          <w:rFonts w:eastAsia="Microsoft YaHei UI" w:hint="eastAsia"/>
        </w:rPr>
        <w:lastRenderedPageBreak/>
        <w:t>平台移植</w:t>
      </w:r>
      <w:bookmarkEnd w:id="7"/>
    </w:p>
    <w:p w:rsidR="007E64E9" w:rsidRDefault="007E64E9">
      <w:pPr>
        <w:spacing w:line="360" w:lineRule="exact"/>
        <w:rPr>
          <w:rFonts w:eastAsia="Microsoft YaHei UI"/>
          <w:noProof/>
        </w:rPr>
      </w:pPr>
    </w:p>
    <w:p w:rsidR="00C63091" w:rsidRDefault="00C63091">
      <w:pPr>
        <w:spacing w:line="360" w:lineRule="exact"/>
        <w:rPr>
          <w:rFonts w:eastAsia="Microsoft YaHei UI"/>
          <w:noProof/>
        </w:rPr>
      </w:pPr>
    </w:p>
    <w:p w:rsidR="00C63091" w:rsidRDefault="00C63091">
      <w:pPr>
        <w:spacing w:line="360" w:lineRule="exact"/>
        <w:rPr>
          <w:rFonts w:eastAsia="Microsoft YaHei UI"/>
          <w:noProof/>
        </w:rPr>
      </w:pPr>
    </w:p>
    <w:p w:rsidR="00C63091" w:rsidRPr="003A6160" w:rsidRDefault="00C63091">
      <w:pPr>
        <w:spacing w:line="360" w:lineRule="exact"/>
        <w:rPr>
          <w:rFonts w:eastAsia="Microsoft YaHei UI"/>
          <w:noProof/>
        </w:rPr>
      </w:pPr>
    </w:p>
    <w:sectPr w:rsidR="00C63091" w:rsidRPr="003A6160" w:rsidSect="005D7006">
      <w:headerReference w:type="default" r:id="rId19"/>
      <w:footerReference w:type="default" r:id="rId20"/>
      <w:headerReference w:type="first" r:id="rId21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490" w:rsidRDefault="00E45490">
      <w:pPr>
        <w:spacing w:after="0" w:line="240" w:lineRule="auto"/>
      </w:pPr>
      <w:r>
        <w:separator/>
      </w:r>
    </w:p>
  </w:endnote>
  <w:endnote w:type="continuationSeparator" w:id="0">
    <w:p w:rsidR="00E45490" w:rsidRDefault="00E45490">
      <w:pPr>
        <w:spacing w:after="0" w:line="240" w:lineRule="auto"/>
      </w:pPr>
      <w:r>
        <w:continuationSeparator/>
      </w:r>
    </w:p>
  </w:endnote>
  <w:endnote w:type="continuationNotice" w:id="1">
    <w:p w:rsidR="00E45490" w:rsidRDefault="00E454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Microsoft YaHei"/>
    <w:charset w:val="86"/>
    <w:family w:val="swiss"/>
    <w:pitch w:val="variable"/>
    <w:sig w:usb0="00000000" w:usb1="28CF3C50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55"/>
      <w:gridCol w:w="5341"/>
    </w:tblGrid>
    <w:tr w:rsidR="00505E1A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505E1A" w:rsidRDefault="00505E1A">
          <w:pPr>
            <w:pStyle w:val="af2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505E1A" w:rsidRDefault="00505E1A">
          <w:pPr>
            <w:pStyle w:val="af2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05E1A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作者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505E1A" w:rsidRDefault="00505E1A">
              <w:pPr>
                <w:pStyle w:val="af4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XUNOTE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505E1A" w:rsidRDefault="00505E1A">
          <w:pPr>
            <w:pStyle w:val="af4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21F08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05E1A" w:rsidRDefault="00505E1A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490" w:rsidRDefault="00E45490">
      <w:pPr>
        <w:spacing w:after="0" w:line="240" w:lineRule="auto"/>
      </w:pPr>
      <w:r>
        <w:separator/>
      </w:r>
    </w:p>
  </w:footnote>
  <w:footnote w:type="continuationSeparator" w:id="0">
    <w:p w:rsidR="00E45490" w:rsidRDefault="00E45490">
      <w:pPr>
        <w:spacing w:after="0" w:line="240" w:lineRule="auto"/>
      </w:pPr>
      <w:r>
        <w:continuationSeparator/>
      </w:r>
    </w:p>
  </w:footnote>
  <w:footnote w:type="continuationNotice" w:id="1">
    <w:p w:rsidR="00E45490" w:rsidRDefault="00E454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EE7" w:rsidRDefault="00505E1A">
    <w:pPr>
      <w:pStyle w:val="af2"/>
    </w:pPr>
    <w:r>
      <w:rPr>
        <w:noProof/>
        <w:lang w:val="en-US" w:eastAsia="ja-JP" w:bidi="ar-SA"/>
      </w:rPr>
      <mc:AlternateContent>
        <mc:Choice Requires="wps">
          <w:drawing>
            <wp:anchor distT="0" distB="0" distL="118745" distR="118745" simplePos="0" relativeHeight="251660288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矩形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05E1A" w:rsidRPr="00976776" w:rsidRDefault="00976776" w:rsidP="00976776">
                          <w:pPr>
                            <w:spacing w:after="0" w:line="240" w:lineRule="auto"/>
                            <w:ind w:left="0"/>
                            <w:jc w:val="center"/>
                            <w:rPr>
                              <w:rFonts w:ascii="SimHei" w:eastAsia="SimHei" w:hAnsi="SimHei"/>
                              <w:b/>
                              <w:color w:val="FFFFFF" w:themeColor="background1"/>
                            </w:rPr>
                          </w:pPr>
                          <w:r w:rsidRPr="00976776">
                            <w:rPr>
                              <w:rFonts w:ascii="SimHei" w:eastAsia="SimHei" w:hAnsi="SimHei" w:hint="eastAsia"/>
                              <w:b/>
                              <w:color w:val="FFFFFF" w:themeColor="background1"/>
                            </w:rPr>
                            <w:t>SimpleGUI API</w:t>
                          </w:r>
                          <w:r w:rsidRPr="00976776">
                            <w:rPr>
                              <w:rFonts w:ascii="SimHei" w:eastAsia="SimHei" w:hAnsi="SimHei"/>
                              <w:b/>
                              <w:color w:val="FFFFFF" w:themeColor="background1"/>
                            </w:rPr>
                            <w:t>文档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<w:pict>
            <v:rect id="矩形 197" o:spid="_x0000_s1037" style="position:absolute;left:0;text-align:left;margin-left:0;margin-top:0;width:468.5pt;height:21.3pt;z-index:-25165619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" o:allowoverlap="f" fillcolor="#5b9bd5 [3204]" stroked="f" strokeweight="1pt">
              <v:textbox style="mso-fit-shape-to-text:t">
                <w:txbxContent>
                  <w:p w:rsidR="00505E1A" w:rsidRPr="00976776" w:rsidRDefault="00976776" w:rsidP="00976776">
                    <w:pPr>
                      <w:spacing w:after="0" w:line="240" w:lineRule="auto"/>
                      <w:ind w:left="0"/>
                      <w:jc w:val="center"/>
                      <w:rPr>
                        <w:rFonts w:ascii="黑体" w:eastAsia="黑体" w:hAnsi="黑体"/>
                        <w:b/>
                        <w:color w:val="FFFFFF" w:themeColor="background1"/>
                      </w:rPr>
                    </w:pPr>
                    <w:r w:rsidRPr="00976776">
                      <w:rPr>
                        <w:rFonts w:ascii="黑体" w:eastAsia="黑体" w:hAnsi="黑体" w:hint="eastAsia"/>
                        <w:b/>
                        <w:color w:val="FFFFFF" w:themeColor="background1"/>
                      </w:rPr>
                      <w:t>SimpleGUI API</w:t>
                    </w:r>
                    <w:r w:rsidRPr="00976776">
                      <w:rPr>
                        <w:rFonts w:ascii="黑体" w:eastAsia="黑体" w:hAnsi="黑体"/>
                        <w:b/>
                        <w:color w:val="FFFFFF" w:themeColor="background1"/>
                      </w:rPr>
                      <w:t>文档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EE7" w:rsidRDefault="00112EE7">
    <w:pPr>
      <w:pStyle w:val="af2"/>
    </w:pPr>
    <w:r>
      <w:rPr>
        <w:rFonts w:ascii="Calibri" w:eastAsia="Times New Roman" w:hAnsi="Calibri" w:cs="Times New Roman"/>
        <w:noProof/>
        <w:lang w:val="en-US" w:eastAsia="ja-JP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888D16C" wp14:editId="73D6DD32">
              <wp:simplePos x="0" y="0"/>
              <wp:positionH relativeFrom="margin">
                <wp:posOffset>-566057</wp:posOffset>
              </wp:positionH>
              <wp:positionV relativeFrom="margin">
                <wp:posOffset>-359229</wp:posOffset>
              </wp:positionV>
              <wp:extent cx="7086600" cy="937260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6600" cy="9372600"/>
                      </a:xfrm>
                      <a:prstGeom prst="rect">
                        <a:avLst/>
                      </a:prstGeom>
                      <a:solidFill>
                        <a:srgbClr val="F5F5F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<w:pict>
            <v:rect w14:anchorId="65033BAA" id="Rectangle 14" o:spid="_x0000_s1026" style="position:absolute;left:0;text-align:left;margin-left:-44.55pt;margin-top:-28.3pt;width:558pt;height:738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" fillcolor="#f5f5f5" stroked="f" strokeweight="1pt">
              <v:textbox inset="36pt,36pt,36pt,36p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7B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7365AA0"/>
    <w:multiLevelType w:val="hybridMultilevel"/>
    <w:tmpl w:val="DE1EA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B2F50"/>
    <w:multiLevelType w:val="hybridMultilevel"/>
    <w:tmpl w:val="19D8B448"/>
    <w:lvl w:ilvl="0" w:tplc="DF988198">
      <w:start w:val="1"/>
      <w:numFmt w:val="decimal"/>
      <w:lvlText w:val="%1."/>
      <w:lvlJc w:val="left"/>
      <w:pPr>
        <w:ind w:left="1368" w:hanging="360"/>
      </w:pPr>
      <w:rPr>
        <w:rFonts w:hint="default"/>
        <w:b/>
        <w:color w:val="2B579A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>
    <w:nsid w:val="1239520C"/>
    <w:multiLevelType w:val="hybridMultilevel"/>
    <w:tmpl w:val="981A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DA36C1"/>
    <w:multiLevelType w:val="hybridMultilevel"/>
    <w:tmpl w:val="A23ECF30"/>
    <w:lvl w:ilvl="0" w:tplc="74928D38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u w:color="2B579A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1E5A165B"/>
    <w:multiLevelType w:val="hybridMultilevel"/>
    <w:tmpl w:val="AAFE8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017BB"/>
    <w:multiLevelType w:val="hybridMultilevel"/>
    <w:tmpl w:val="4BA458AA"/>
    <w:lvl w:ilvl="0" w:tplc="8034D168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2B579A"/>
        <w:u w:color="2B579A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2B1A4F70"/>
    <w:multiLevelType w:val="hybridMultilevel"/>
    <w:tmpl w:val="7FE4B828"/>
    <w:lvl w:ilvl="0" w:tplc="013240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3480F41"/>
    <w:multiLevelType w:val="hybridMultilevel"/>
    <w:tmpl w:val="E5D6D62E"/>
    <w:lvl w:ilvl="0" w:tplc="1646DA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B579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2B579A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266759"/>
    <w:multiLevelType w:val="hybridMultilevel"/>
    <w:tmpl w:val="223E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AE0F99"/>
    <w:multiLevelType w:val="hybridMultilevel"/>
    <w:tmpl w:val="5BA2F1BC"/>
    <w:lvl w:ilvl="0" w:tplc="4FB8B00A">
      <w:start w:val="1"/>
      <w:numFmt w:val="decimal"/>
      <w:lvlText w:val="%1."/>
      <w:lvlJc w:val="left"/>
      <w:pPr>
        <w:ind w:left="720" w:hanging="360"/>
      </w:pPr>
      <w:rPr>
        <w:b/>
        <w:color w:val="2B579A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342A49"/>
    <w:multiLevelType w:val="hybridMultilevel"/>
    <w:tmpl w:val="3A6A3F5A"/>
    <w:lvl w:ilvl="0" w:tplc="4D5ADB58">
      <w:start w:val="1"/>
      <w:numFmt w:val="decimal"/>
      <w:lvlText w:val="%1."/>
      <w:lvlJc w:val="left"/>
      <w:pPr>
        <w:ind w:left="1368" w:hanging="360"/>
      </w:pPr>
      <w:rPr>
        <w:rFonts w:hint="default"/>
        <w:b/>
        <w:color w:val="2B579A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ＭＳ 明朝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5B7EF5"/>
    <w:multiLevelType w:val="hybridMultilevel"/>
    <w:tmpl w:val="C78242BE"/>
    <w:lvl w:ilvl="0" w:tplc="C972C2D0">
      <w:start w:val="1"/>
      <w:numFmt w:val="decimal"/>
      <w:lvlText w:val="%1."/>
      <w:lvlJc w:val="left"/>
      <w:pPr>
        <w:ind w:left="1368" w:hanging="360"/>
      </w:pPr>
      <w:rPr>
        <w:rFonts w:hint="default"/>
        <w:b/>
        <w:i w:val="0"/>
        <w:color w:val="2B579A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732E6B3E"/>
    <w:multiLevelType w:val="hybridMultilevel"/>
    <w:tmpl w:val="0DD29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3746753"/>
    <w:multiLevelType w:val="hybridMultilevel"/>
    <w:tmpl w:val="141E28EE"/>
    <w:lvl w:ilvl="0" w:tplc="7B7A6D2C">
      <w:start w:val="1"/>
      <w:numFmt w:val="decimal"/>
      <w:lvlText w:val="%1."/>
      <w:lvlJc w:val="left"/>
      <w:pPr>
        <w:ind w:left="1368" w:hanging="360"/>
      </w:pPr>
      <w:rPr>
        <w:rFonts w:ascii="Microsoft YaHei UI" w:eastAsia="Microsoft YaHei UI" w:hAnsi="Microsoft YaHei UI" w:cstheme="minorHAnsi" w:hint="default"/>
        <w:b/>
        <w:color w:val="2B579A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7">
    <w:nsid w:val="7F414420"/>
    <w:multiLevelType w:val="hybridMultilevel"/>
    <w:tmpl w:val="7D98AB6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1"/>
  </w:num>
  <w:num w:numId="5">
    <w:abstractNumId w:val="10"/>
  </w:num>
  <w:num w:numId="6">
    <w:abstractNumId w:val="3"/>
  </w:num>
  <w:num w:numId="7">
    <w:abstractNumId w:val="15"/>
  </w:num>
  <w:num w:numId="8">
    <w:abstractNumId w:val="7"/>
  </w:num>
  <w:num w:numId="9">
    <w:abstractNumId w:val="8"/>
  </w:num>
  <w:num w:numId="10">
    <w:abstractNumId w:val="17"/>
  </w:num>
  <w:num w:numId="11">
    <w:abstractNumId w:val="4"/>
  </w:num>
  <w:num w:numId="12">
    <w:abstractNumId w:val="6"/>
  </w:num>
  <w:num w:numId="13">
    <w:abstractNumId w:val="14"/>
  </w:num>
  <w:num w:numId="14">
    <w:abstractNumId w:val="16"/>
  </w:num>
  <w:num w:numId="15">
    <w:abstractNumId w:val="11"/>
  </w:num>
  <w:num w:numId="16">
    <w:abstractNumId w:val="2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attachedTemplate r:id="rId1"/>
  <w:defaultTabStop w:val="720"/>
  <w:characterSpacingControl w:val="doNotCompress"/>
  <w:hdrShapeDefaults>
    <o:shapedefaults v:ext="edit" spidmax="6145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641"/>
    <w:rsid w:val="00002AA1"/>
    <w:rsid w:val="000167A6"/>
    <w:rsid w:val="0002772C"/>
    <w:rsid w:val="00037707"/>
    <w:rsid w:val="00067479"/>
    <w:rsid w:val="00071D21"/>
    <w:rsid w:val="00072786"/>
    <w:rsid w:val="00084742"/>
    <w:rsid w:val="000B1CD3"/>
    <w:rsid w:val="000C49E5"/>
    <w:rsid w:val="000C5343"/>
    <w:rsid w:val="000C7012"/>
    <w:rsid w:val="000D1BC8"/>
    <w:rsid w:val="000E5873"/>
    <w:rsid w:val="000F0ACD"/>
    <w:rsid w:val="000F7A71"/>
    <w:rsid w:val="00104082"/>
    <w:rsid w:val="00112EE7"/>
    <w:rsid w:val="0014123B"/>
    <w:rsid w:val="00141C39"/>
    <w:rsid w:val="00150EF6"/>
    <w:rsid w:val="001573BA"/>
    <w:rsid w:val="00164980"/>
    <w:rsid w:val="00166C86"/>
    <w:rsid w:val="0017137C"/>
    <w:rsid w:val="00174EA8"/>
    <w:rsid w:val="001A081D"/>
    <w:rsid w:val="001B5330"/>
    <w:rsid w:val="001D08B2"/>
    <w:rsid w:val="001F1182"/>
    <w:rsid w:val="001F233F"/>
    <w:rsid w:val="001F67B8"/>
    <w:rsid w:val="00202F1A"/>
    <w:rsid w:val="002115BC"/>
    <w:rsid w:val="002115F1"/>
    <w:rsid w:val="0021574B"/>
    <w:rsid w:val="00227D99"/>
    <w:rsid w:val="002408CB"/>
    <w:rsid w:val="00252B1C"/>
    <w:rsid w:val="00253C10"/>
    <w:rsid w:val="00266679"/>
    <w:rsid w:val="002C39C1"/>
    <w:rsid w:val="002C4054"/>
    <w:rsid w:val="002D0E22"/>
    <w:rsid w:val="002D6047"/>
    <w:rsid w:val="002E67CE"/>
    <w:rsid w:val="002E6894"/>
    <w:rsid w:val="002F3036"/>
    <w:rsid w:val="00310A86"/>
    <w:rsid w:val="003113FC"/>
    <w:rsid w:val="003245FF"/>
    <w:rsid w:val="00324627"/>
    <w:rsid w:val="003275ED"/>
    <w:rsid w:val="00330ABF"/>
    <w:rsid w:val="003348A5"/>
    <w:rsid w:val="003410DA"/>
    <w:rsid w:val="00346BDC"/>
    <w:rsid w:val="00347B55"/>
    <w:rsid w:val="00363EB3"/>
    <w:rsid w:val="003642AE"/>
    <w:rsid w:val="00383D6C"/>
    <w:rsid w:val="0038486A"/>
    <w:rsid w:val="003864BA"/>
    <w:rsid w:val="003A06FE"/>
    <w:rsid w:val="003A6160"/>
    <w:rsid w:val="003A7697"/>
    <w:rsid w:val="003C2E88"/>
    <w:rsid w:val="00436D84"/>
    <w:rsid w:val="00440962"/>
    <w:rsid w:val="00441AF6"/>
    <w:rsid w:val="00442A79"/>
    <w:rsid w:val="00442B79"/>
    <w:rsid w:val="004473EB"/>
    <w:rsid w:val="00472289"/>
    <w:rsid w:val="004B2A3F"/>
    <w:rsid w:val="004B4C51"/>
    <w:rsid w:val="004B4EA7"/>
    <w:rsid w:val="004D000A"/>
    <w:rsid w:val="004D1318"/>
    <w:rsid w:val="004D55DD"/>
    <w:rsid w:val="004D5FBD"/>
    <w:rsid w:val="00500047"/>
    <w:rsid w:val="00505E1A"/>
    <w:rsid w:val="00521F08"/>
    <w:rsid w:val="005517F4"/>
    <w:rsid w:val="005643B0"/>
    <w:rsid w:val="00595266"/>
    <w:rsid w:val="005A0E5F"/>
    <w:rsid w:val="005D7006"/>
    <w:rsid w:val="005E45B4"/>
    <w:rsid w:val="006027ED"/>
    <w:rsid w:val="006148D8"/>
    <w:rsid w:val="0062303F"/>
    <w:rsid w:val="00641EB1"/>
    <w:rsid w:val="006509F8"/>
    <w:rsid w:val="006603B8"/>
    <w:rsid w:val="00661908"/>
    <w:rsid w:val="00671893"/>
    <w:rsid w:val="00672162"/>
    <w:rsid w:val="00683CB6"/>
    <w:rsid w:val="00695EC2"/>
    <w:rsid w:val="006A3914"/>
    <w:rsid w:val="006B1621"/>
    <w:rsid w:val="006C4565"/>
    <w:rsid w:val="006D38BA"/>
    <w:rsid w:val="006D6592"/>
    <w:rsid w:val="006E34B5"/>
    <w:rsid w:val="006E548A"/>
    <w:rsid w:val="00704F1F"/>
    <w:rsid w:val="007172AF"/>
    <w:rsid w:val="00720A7A"/>
    <w:rsid w:val="00723077"/>
    <w:rsid w:val="00733DD5"/>
    <w:rsid w:val="0076099F"/>
    <w:rsid w:val="007662E3"/>
    <w:rsid w:val="007A4641"/>
    <w:rsid w:val="007A6040"/>
    <w:rsid w:val="007A6087"/>
    <w:rsid w:val="007B4BDA"/>
    <w:rsid w:val="007B7767"/>
    <w:rsid w:val="007C11D9"/>
    <w:rsid w:val="007C5466"/>
    <w:rsid w:val="007E197C"/>
    <w:rsid w:val="007E2F6A"/>
    <w:rsid w:val="007E64E9"/>
    <w:rsid w:val="007E6C3B"/>
    <w:rsid w:val="007F423B"/>
    <w:rsid w:val="007F4AE8"/>
    <w:rsid w:val="00804889"/>
    <w:rsid w:val="0080721F"/>
    <w:rsid w:val="00834780"/>
    <w:rsid w:val="00836CE4"/>
    <w:rsid w:val="008378F9"/>
    <w:rsid w:val="00845A17"/>
    <w:rsid w:val="00852D31"/>
    <w:rsid w:val="008702F6"/>
    <w:rsid w:val="00873262"/>
    <w:rsid w:val="00887E6B"/>
    <w:rsid w:val="008A164B"/>
    <w:rsid w:val="008B4BE3"/>
    <w:rsid w:val="008C48E0"/>
    <w:rsid w:val="008D06D3"/>
    <w:rsid w:val="008D3258"/>
    <w:rsid w:val="008E0360"/>
    <w:rsid w:val="008F1A27"/>
    <w:rsid w:val="008F3EF7"/>
    <w:rsid w:val="008F5EFE"/>
    <w:rsid w:val="00906278"/>
    <w:rsid w:val="00917533"/>
    <w:rsid w:val="00917A6A"/>
    <w:rsid w:val="0092200D"/>
    <w:rsid w:val="00927675"/>
    <w:rsid w:val="00927E0E"/>
    <w:rsid w:val="009420C4"/>
    <w:rsid w:val="00956035"/>
    <w:rsid w:val="00964DB2"/>
    <w:rsid w:val="009657A7"/>
    <w:rsid w:val="00965DF9"/>
    <w:rsid w:val="00966717"/>
    <w:rsid w:val="009711B0"/>
    <w:rsid w:val="00976776"/>
    <w:rsid w:val="009820A1"/>
    <w:rsid w:val="00986BB6"/>
    <w:rsid w:val="0099753A"/>
    <w:rsid w:val="009A41E2"/>
    <w:rsid w:val="009B77E8"/>
    <w:rsid w:val="009C0245"/>
    <w:rsid w:val="009C68D5"/>
    <w:rsid w:val="009C70EF"/>
    <w:rsid w:val="00A06736"/>
    <w:rsid w:val="00A1306F"/>
    <w:rsid w:val="00A235F6"/>
    <w:rsid w:val="00A30204"/>
    <w:rsid w:val="00A36810"/>
    <w:rsid w:val="00A441AB"/>
    <w:rsid w:val="00A44396"/>
    <w:rsid w:val="00A47299"/>
    <w:rsid w:val="00A5199D"/>
    <w:rsid w:val="00A73A89"/>
    <w:rsid w:val="00A77CED"/>
    <w:rsid w:val="00A877DD"/>
    <w:rsid w:val="00AB296B"/>
    <w:rsid w:val="00AB483B"/>
    <w:rsid w:val="00AC3BB9"/>
    <w:rsid w:val="00AD60A1"/>
    <w:rsid w:val="00AE00F1"/>
    <w:rsid w:val="00AE020D"/>
    <w:rsid w:val="00AE3827"/>
    <w:rsid w:val="00AF1799"/>
    <w:rsid w:val="00B003AC"/>
    <w:rsid w:val="00B15D03"/>
    <w:rsid w:val="00B15D13"/>
    <w:rsid w:val="00B23975"/>
    <w:rsid w:val="00B362FC"/>
    <w:rsid w:val="00B75C9B"/>
    <w:rsid w:val="00B831B5"/>
    <w:rsid w:val="00BA0720"/>
    <w:rsid w:val="00BA2D77"/>
    <w:rsid w:val="00BA592D"/>
    <w:rsid w:val="00BE263D"/>
    <w:rsid w:val="00BE441B"/>
    <w:rsid w:val="00BF2DF4"/>
    <w:rsid w:val="00C16413"/>
    <w:rsid w:val="00C25923"/>
    <w:rsid w:val="00C276A2"/>
    <w:rsid w:val="00C54AEB"/>
    <w:rsid w:val="00C56D9B"/>
    <w:rsid w:val="00C61C0D"/>
    <w:rsid w:val="00C63091"/>
    <w:rsid w:val="00C75548"/>
    <w:rsid w:val="00C756CE"/>
    <w:rsid w:val="00C81F8B"/>
    <w:rsid w:val="00C8589C"/>
    <w:rsid w:val="00C96945"/>
    <w:rsid w:val="00CA0488"/>
    <w:rsid w:val="00CA3A1A"/>
    <w:rsid w:val="00CA79B5"/>
    <w:rsid w:val="00CB0FA4"/>
    <w:rsid w:val="00CC18F1"/>
    <w:rsid w:val="00CC48F3"/>
    <w:rsid w:val="00CC4FC3"/>
    <w:rsid w:val="00CD3E97"/>
    <w:rsid w:val="00CD662E"/>
    <w:rsid w:val="00D02735"/>
    <w:rsid w:val="00D24F51"/>
    <w:rsid w:val="00D25096"/>
    <w:rsid w:val="00D41D6D"/>
    <w:rsid w:val="00D54C3C"/>
    <w:rsid w:val="00D6059A"/>
    <w:rsid w:val="00D72850"/>
    <w:rsid w:val="00D7607A"/>
    <w:rsid w:val="00D808E0"/>
    <w:rsid w:val="00D959D3"/>
    <w:rsid w:val="00D96088"/>
    <w:rsid w:val="00DA6969"/>
    <w:rsid w:val="00DB259D"/>
    <w:rsid w:val="00DB25CF"/>
    <w:rsid w:val="00DE55D4"/>
    <w:rsid w:val="00DF5071"/>
    <w:rsid w:val="00DF772C"/>
    <w:rsid w:val="00E239DF"/>
    <w:rsid w:val="00E23A36"/>
    <w:rsid w:val="00E24D95"/>
    <w:rsid w:val="00E426B1"/>
    <w:rsid w:val="00E42A9E"/>
    <w:rsid w:val="00E45490"/>
    <w:rsid w:val="00E50798"/>
    <w:rsid w:val="00E516A5"/>
    <w:rsid w:val="00E56310"/>
    <w:rsid w:val="00E60373"/>
    <w:rsid w:val="00E658D6"/>
    <w:rsid w:val="00E70388"/>
    <w:rsid w:val="00E82A88"/>
    <w:rsid w:val="00E87679"/>
    <w:rsid w:val="00E93136"/>
    <w:rsid w:val="00EA5E4C"/>
    <w:rsid w:val="00EA6F92"/>
    <w:rsid w:val="00EE0EED"/>
    <w:rsid w:val="00EF11E4"/>
    <w:rsid w:val="00F00336"/>
    <w:rsid w:val="00F15EBF"/>
    <w:rsid w:val="00F1793D"/>
    <w:rsid w:val="00F25B31"/>
    <w:rsid w:val="00F26F34"/>
    <w:rsid w:val="00F275B6"/>
    <w:rsid w:val="00F37FAC"/>
    <w:rsid w:val="00F40C89"/>
    <w:rsid w:val="00F500E6"/>
    <w:rsid w:val="00F7069C"/>
    <w:rsid w:val="00F80DEB"/>
    <w:rsid w:val="00FA3485"/>
    <w:rsid w:val="00FA3EC2"/>
    <w:rsid w:val="00FC34A2"/>
    <w:rsid w:val="00FD3CC3"/>
    <w:rsid w:val="00FE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A86"/>
    <w:pPr>
      <w:ind w:left="576"/>
    </w:pPr>
    <w:rPr>
      <w:rFonts w:ascii="Microsoft YaHei UI" w:hAnsi="Microsoft YaHei UI"/>
      <w:color w:val="3B3838" w:themeColor="background2" w:themeShade="40"/>
      <w:sz w:val="24"/>
    </w:rPr>
  </w:style>
  <w:style w:type="paragraph" w:styleId="1">
    <w:name w:val="heading 1"/>
    <w:basedOn w:val="a"/>
    <w:next w:val="a"/>
    <w:link w:val="10"/>
    <w:uiPriority w:val="9"/>
    <w:qFormat/>
    <w:rsid w:val="00310A86"/>
    <w:pPr>
      <w:keepNext/>
      <w:keepLines/>
      <w:pBdr>
        <w:bottom w:val="single" w:sz="18" w:space="1" w:color="2B579A" w:themeColor="accent5"/>
      </w:pBdr>
      <w:spacing w:before="800" w:after="40" w:line="240" w:lineRule="auto"/>
      <w:ind w:right="720"/>
      <w:outlineLvl w:val="0"/>
    </w:pPr>
    <w:rPr>
      <w:rFonts w:eastAsiaTheme="majorEastAsia" w:cstheme="majorBidi"/>
      <w:kern w:val="28"/>
      <w:sz w:val="52"/>
      <w:szCs w:val="52"/>
      <w14:ligatures w14:val="standard"/>
      <w14:numForm w14:val="oldStyle"/>
    </w:rPr>
  </w:style>
  <w:style w:type="paragraph" w:styleId="2">
    <w:name w:val="heading 2"/>
    <w:basedOn w:val="a"/>
    <w:next w:val="a"/>
    <w:link w:val="20"/>
    <w:uiPriority w:val="9"/>
    <w:unhideWhenUsed/>
    <w:qFormat/>
    <w:rsid w:val="00310A86"/>
    <w:pPr>
      <w:keepNext/>
      <w:keepLines/>
      <w:pBdr>
        <w:top w:val="single" w:sz="4" w:space="1" w:color="2B579A" w:themeColor="accent5"/>
      </w:pBdr>
      <w:spacing w:before="200" w:after="60" w:line="240" w:lineRule="auto"/>
      <w:outlineLvl w:val="1"/>
    </w:pPr>
    <w:rPr>
      <w:rFonts w:eastAsiaTheme="majorEastAsia" w:cstheme="majorBidi"/>
      <w:color w:val="2B579A" w:themeColor="accent5"/>
      <w:kern w:val="28"/>
      <w:sz w:val="32"/>
      <w:szCs w:val="32"/>
      <w14:ligatures w14:val="standard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0A8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10A86"/>
    <w:pPr>
      <w:spacing w:after="0" w:line="240" w:lineRule="auto"/>
    </w:pPr>
    <w:rPr>
      <w:rFonts w:ascii="Microsoft YaHei UI" w:hAnsi="Microsoft YaHei UI"/>
    </w:rPr>
  </w:style>
  <w:style w:type="character" w:customStyle="1" w:styleId="a4">
    <w:name w:val="行間詰め (文字)"/>
    <w:basedOn w:val="a0"/>
    <w:link w:val="a3"/>
    <w:uiPriority w:val="1"/>
    <w:rsid w:val="00310A86"/>
    <w:rPr>
      <w:rFonts w:ascii="Microsoft YaHei UI" w:hAnsi="Microsoft YaHei UI"/>
    </w:rPr>
  </w:style>
  <w:style w:type="character" w:customStyle="1" w:styleId="10">
    <w:name w:val="見出し 1 (文字)"/>
    <w:basedOn w:val="a0"/>
    <w:link w:val="1"/>
    <w:uiPriority w:val="9"/>
    <w:rsid w:val="00310A86"/>
    <w:rPr>
      <w:rFonts w:ascii="Microsoft YaHei UI" w:eastAsiaTheme="majorEastAsia" w:hAnsi="Microsoft YaHei U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character" w:customStyle="1" w:styleId="20">
    <w:name w:val="見出し 2 (文字)"/>
    <w:basedOn w:val="a0"/>
    <w:link w:val="2"/>
    <w:uiPriority w:val="9"/>
    <w:rsid w:val="00310A86"/>
    <w:rPr>
      <w:rFonts w:ascii="Microsoft YaHei UI" w:eastAsiaTheme="majorEastAsia" w:hAnsi="Microsoft YaHei UI" w:cstheme="majorBidi"/>
      <w:color w:val="2B579A" w:themeColor="accent5"/>
      <w:kern w:val="28"/>
      <w:sz w:val="32"/>
      <w:szCs w:val="32"/>
      <w14:ligatures w14:val="standard"/>
    </w:rPr>
  </w:style>
  <w:style w:type="paragraph" w:styleId="a5">
    <w:name w:val="List Paragraph"/>
    <w:basedOn w:val="a"/>
    <w:link w:val="a6"/>
    <w:uiPriority w:val="34"/>
    <w:qFormat/>
    <w:pPr>
      <w:spacing w:after="240" w:line="240" w:lineRule="auto"/>
      <w:ind w:left="720" w:hanging="288"/>
      <w:contextualSpacing/>
    </w:pPr>
    <w:rPr>
      <w:rFonts w:eastAsia="SimSun"/>
      <w:color w:val="404040" w:themeColor="text1" w:themeTint="BF"/>
      <w:kern w:val="20"/>
      <w14:ligatures w14:val="standard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リスト段落 (文字)"/>
    <w:basedOn w:val="a0"/>
    <w:link w:val="a5"/>
    <w:uiPriority w:val="34"/>
    <w:rPr>
      <w:rFonts w:eastAsia="SimSun"/>
      <w:color w:val="404040" w:themeColor="text1" w:themeTint="BF"/>
      <w:kern w:val="20"/>
      <w14:ligatures w14:val="standard"/>
    </w:r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コメント文字列 (文字)"/>
    <w:basedOn w:val="a0"/>
    <w:link w:val="a8"/>
    <w:uiPriority w:val="99"/>
    <w:semiHidden/>
    <w:rPr>
      <w:rFonts w:ascii="SimSun" w:eastAsia="SimSun" w:hAnsi="SimSun" w:cs="SimSun"/>
      <w:color w:val="484848"/>
      <w:kern w:val="20"/>
      <w:sz w:val="20"/>
      <w:szCs w:val="20"/>
      <w14:ligatures w14:val="standard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b">
    <w:name w:val="Strong"/>
    <w:basedOn w:val="a0"/>
    <w:uiPriority w:val="22"/>
    <w:qFormat/>
    <w:rsid w:val="00310A86"/>
    <w:rPr>
      <w:rFonts w:ascii="Microsoft YaHei UI" w:hAnsi="Microsoft YaHei UI"/>
      <w:b/>
      <w:bCs/>
      <w:color w:val="2B579A" w:themeColor="accent5"/>
      <w:sz w:val="24"/>
    </w:rPr>
  </w:style>
  <w:style w:type="character" w:styleId="ac">
    <w:name w:val="Emphasis"/>
    <w:basedOn w:val="a0"/>
    <w:uiPriority w:val="20"/>
    <w:qFormat/>
    <w:rPr>
      <w:i w:val="0"/>
      <w:iCs w:val="0"/>
      <w:color w:val="2B579A" w:themeColor="accent5"/>
    </w:r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SimSun" w:hAnsi="SimSun" w:cs="SimSun"/>
      <w:color w:val="404040" w:themeColor="text1" w:themeTint="BF"/>
      <w:szCs w:val="24"/>
    </w:rPr>
  </w:style>
  <w:style w:type="table" w:customStyle="1" w:styleId="4-11">
    <w:name w:val="清单表 4 - 着色 11"/>
    <w:basedOn w:val="a1"/>
    <w:uiPriority w:val="49"/>
    <w:pPr>
      <w:spacing w:after="0" w:line="240" w:lineRule="auto"/>
    </w:pPr>
    <w:rPr>
      <w:rFonts w:eastAsia="SimSu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d">
    <w:name w:val="说明"/>
    <w:basedOn w:val="a"/>
    <w:qFormat/>
    <w:rsid w:val="00310A86"/>
    <w:pPr>
      <w:ind w:left="720"/>
    </w:pPr>
  </w:style>
  <w:style w:type="paragraph" w:styleId="ae">
    <w:name w:val="annotation subject"/>
    <w:basedOn w:val="a8"/>
    <w:next w:val="a8"/>
    <w:link w:val="af"/>
    <w:uiPriority w:val="99"/>
    <w:semiHidden/>
    <w:unhideWhenUsed/>
    <w:rPr>
      <w:b/>
      <w:bCs/>
      <w:color w:val="auto"/>
    </w:rPr>
  </w:style>
  <w:style w:type="character" w:customStyle="1" w:styleId="af">
    <w:name w:val="コメント内容 (文字)"/>
    <w:basedOn w:val="a9"/>
    <w:link w:val="ae"/>
    <w:uiPriority w:val="99"/>
    <w:semiHidden/>
    <w:rPr>
      <w:rFonts w:ascii="SimSun" w:eastAsia="SimSun" w:hAnsi="SimSun" w:cs="SimSun"/>
      <w:b/>
      <w:bCs/>
      <w:color w:val="484848"/>
      <w:kern w:val="20"/>
      <w:sz w:val="20"/>
      <w:szCs w:val="20"/>
      <w14:ligatures w14:val="standard"/>
    </w:rPr>
  </w:style>
  <w:style w:type="paragraph" w:styleId="af0">
    <w:name w:val="Balloon Text"/>
    <w:basedOn w:val="a"/>
    <w:link w:val="af1"/>
    <w:uiPriority w:val="99"/>
    <w:semiHidden/>
    <w:unhideWhenUsed/>
    <w:pPr>
      <w:spacing w:after="0" w:line="240" w:lineRule="auto"/>
    </w:pPr>
    <w:rPr>
      <w:rFonts w:ascii="SimSun" w:hAnsi="SimSun" w:cs="SimSun"/>
      <w:sz w:val="18"/>
      <w:szCs w:val="18"/>
    </w:rPr>
  </w:style>
  <w:style w:type="character" w:customStyle="1" w:styleId="af1">
    <w:name w:val="吹き出し (文字)"/>
    <w:basedOn w:val="a0"/>
    <w:link w:val="af0"/>
    <w:uiPriority w:val="99"/>
    <w:semiHidden/>
    <w:rPr>
      <w:rFonts w:ascii="SimSun" w:hAnsi="SimSun" w:cs="SimSun"/>
      <w:sz w:val="18"/>
      <w:szCs w:val="18"/>
    </w:rPr>
  </w:style>
  <w:style w:type="paragraph" w:styleId="af2">
    <w:name w:val="header"/>
    <w:basedOn w:val="a"/>
    <w:link w:val="af3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3">
    <w:name w:val="ヘッダー (文字)"/>
    <w:basedOn w:val="a0"/>
    <w:link w:val="af2"/>
    <w:uiPriority w:val="99"/>
  </w:style>
  <w:style w:type="paragraph" w:styleId="af4">
    <w:name w:val="footer"/>
    <w:basedOn w:val="a"/>
    <w:link w:val="af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5">
    <w:name w:val="フッター (文字)"/>
    <w:basedOn w:val="a0"/>
    <w:link w:val="af4"/>
    <w:uiPriority w:val="99"/>
  </w:style>
  <w:style w:type="character" w:styleId="af6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a"/>
    <w:qFormat/>
    <w:rPr>
      <w:b/>
      <w:bCs/>
    </w:rPr>
  </w:style>
  <w:style w:type="table" w:styleId="af7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Intense Emphasis"/>
    <w:basedOn w:val="a0"/>
    <w:uiPriority w:val="21"/>
    <w:qFormat/>
    <w:rPr>
      <w:i/>
      <w:iCs/>
      <w:color w:val="2B579A" w:themeColor="accent5"/>
    </w:rPr>
  </w:style>
  <w:style w:type="paragraph" w:styleId="af8">
    <w:name w:val="Title"/>
    <w:basedOn w:val="a"/>
    <w:next w:val="a"/>
    <w:link w:val="af9"/>
    <w:uiPriority w:val="10"/>
    <w:qFormat/>
    <w:rsid w:val="00310A86"/>
    <w:pPr>
      <w:spacing w:after="120" w:line="240" w:lineRule="auto"/>
      <w:contextualSpacing/>
    </w:pPr>
    <w:rPr>
      <w:rFonts w:eastAsiaTheme="majorEastAsia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af9">
    <w:name w:val="表題 (文字)"/>
    <w:basedOn w:val="a0"/>
    <w:link w:val="af8"/>
    <w:uiPriority w:val="10"/>
    <w:rsid w:val="00310A86"/>
    <w:rPr>
      <w:rFonts w:ascii="Microsoft YaHei UI" w:eastAsiaTheme="majorEastAsia" w:hAnsi="Microsoft YaHei UI" w:cstheme="majorBidi"/>
      <w:color w:val="FFFFFF" w:themeColor="background1"/>
      <w:spacing w:val="-10"/>
      <w:kern w:val="28"/>
      <w:sz w:val="96"/>
      <w:szCs w:val="56"/>
    </w:rPr>
  </w:style>
  <w:style w:type="paragraph" w:styleId="afa">
    <w:name w:val="Subtitle"/>
    <w:basedOn w:val="a"/>
    <w:next w:val="a"/>
    <w:link w:val="afb"/>
    <w:uiPriority w:val="11"/>
    <w:qFormat/>
    <w:rsid w:val="00310A86"/>
    <w:pPr>
      <w:numPr>
        <w:ilvl w:val="1"/>
      </w:numPr>
      <w:spacing w:after="2760"/>
      <w:ind w:left="576"/>
    </w:pPr>
    <w:rPr>
      <w:color w:val="FFFFFF" w:themeColor="background1"/>
      <w:spacing w:val="15"/>
      <w:sz w:val="48"/>
    </w:rPr>
  </w:style>
  <w:style w:type="character" w:customStyle="1" w:styleId="afb">
    <w:name w:val="副題 (文字)"/>
    <w:basedOn w:val="a0"/>
    <w:link w:val="afa"/>
    <w:uiPriority w:val="11"/>
    <w:rsid w:val="00310A86"/>
    <w:rPr>
      <w:rFonts w:ascii="Microsoft YaHei UI" w:hAnsi="Microsoft YaHei UI"/>
      <w:color w:val="FFFFFF" w:themeColor="background1"/>
      <w:spacing w:val="15"/>
      <w:sz w:val="48"/>
    </w:rPr>
  </w:style>
  <w:style w:type="paragraph" w:styleId="afc">
    <w:name w:val="List"/>
    <w:basedOn w:val="a"/>
    <w:uiPriority w:val="99"/>
    <w:semiHidden/>
    <w:unhideWhenUsed/>
    <w:pPr>
      <w:ind w:left="360" w:hanging="360"/>
      <w:contextualSpacing/>
    </w:pPr>
    <w:rPr>
      <w:b/>
      <w:color w:val="2B579A" w:themeColor="accent5"/>
      <w:sz w:val="28"/>
    </w:rPr>
  </w:style>
  <w:style w:type="character" w:customStyle="1" w:styleId="30">
    <w:name w:val="見出し 3 (文字)"/>
    <w:basedOn w:val="a0"/>
    <w:link w:val="3"/>
    <w:uiPriority w:val="9"/>
    <w:semiHidden/>
    <w:rsid w:val="00310A86"/>
    <w:rPr>
      <w:rFonts w:ascii="Microsoft YaHei UI" w:eastAsiaTheme="majorEastAsia" w:hAnsi="Microsoft YaHei UI" w:cstheme="majorBidi"/>
      <w:color w:val="1F4D78" w:themeColor="accent1" w:themeShade="7F"/>
      <w:sz w:val="24"/>
      <w:szCs w:val="24"/>
    </w:rPr>
  </w:style>
  <w:style w:type="character" w:styleId="afd">
    <w:name w:val="Subtle Emphasis"/>
    <w:basedOn w:val="a0"/>
    <w:uiPriority w:val="19"/>
    <w:qFormat/>
    <w:rsid w:val="00310A86"/>
    <w:rPr>
      <w:i/>
      <w:iCs/>
      <w:color w:val="404040" w:themeColor="text1" w:themeTint="BF"/>
    </w:rPr>
  </w:style>
  <w:style w:type="paragraph" w:styleId="afe">
    <w:name w:val="Quote"/>
    <w:basedOn w:val="a"/>
    <w:next w:val="a"/>
    <w:link w:val="aff"/>
    <w:uiPriority w:val="29"/>
    <w:qFormat/>
    <w:rsid w:val="00310A8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">
    <w:name w:val="引用文 (文字)"/>
    <w:basedOn w:val="a0"/>
    <w:link w:val="afe"/>
    <w:uiPriority w:val="29"/>
    <w:rsid w:val="00310A86"/>
    <w:rPr>
      <w:rFonts w:ascii="Microsoft YaHei UI" w:hAnsi="Microsoft YaHei UI"/>
      <w:i/>
      <w:iCs/>
      <w:color w:val="404040" w:themeColor="text1" w:themeTint="BF"/>
      <w:sz w:val="24"/>
    </w:rPr>
  </w:style>
  <w:style w:type="paragraph" w:styleId="aff0">
    <w:name w:val="caption"/>
    <w:basedOn w:val="a"/>
    <w:next w:val="a"/>
    <w:uiPriority w:val="35"/>
    <w:unhideWhenUsed/>
    <w:qFormat/>
    <w:rsid w:val="00D02735"/>
    <w:rPr>
      <w:rFonts w:asciiTheme="majorHAnsi" w:eastAsia="SimHei" w:hAnsiTheme="majorHAnsi" w:cstheme="majorBidi"/>
      <w:sz w:val="20"/>
      <w:szCs w:val="20"/>
    </w:rPr>
  </w:style>
  <w:style w:type="paragraph" w:styleId="aff1">
    <w:name w:val="TOC Heading"/>
    <w:basedOn w:val="1"/>
    <w:next w:val="a"/>
    <w:uiPriority w:val="39"/>
    <w:unhideWhenUsed/>
    <w:qFormat/>
    <w:rsid w:val="00887E6B"/>
    <w:pPr>
      <w:pBdr>
        <w:bottom w:val="none" w:sz="0" w:space="0" w:color="auto"/>
      </w:pBdr>
      <w:spacing w:before="240" w:after="0" w:line="259" w:lineRule="auto"/>
      <w:ind w:left="0" w:right="0"/>
      <w:outlineLvl w:val="9"/>
    </w:pPr>
    <w:rPr>
      <w:rFonts w:asciiTheme="majorHAnsi" w:hAnsiTheme="majorHAnsi"/>
      <w:color w:val="2E74B5" w:themeColor="accent1" w:themeShade="BF"/>
      <w:kern w:val="0"/>
      <w:sz w:val="32"/>
      <w:szCs w:val="32"/>
      <w:lang w:val="en-US" w:bidi="ar-SA"/>
      <w14:ligatures w14:val="none"/>
      <w14:numForm w14:val="default"/>
    </w:rPr>
  </w:style>
  <w:style w:type="paragraph" w:styleId="11">
    <w:name w:val="toc 1"/>
    <w:basedOn w:val="a"/>
    <w:next w:val="a"/>
    <w:autoRedefine/>
    <w:uiPriority w:val="39"/>
    <w:unhideWhenUsed/>
    <w:rsid w:val="00887E6B"/>
    <w:pPr>
      <w:tabs>
        <w:tab w:val="right" w:leader="dot" w:pos="9214"/>
      </w:tabs>
      <w:ind w:leftChars="413" w:left="991" w:rightChars="521" w:right="1250"/>
    </w:pPr>
  </w:style>
  <w:style w:type="paragraph" w:styleId="4">
    <w:name w:val="toc 4"/>
    <w:basedOn w:val="a"/>
    <w:next w:val="a"/>
    <w:autoRedefine/>
    <w:uiPriority w:val="39"/>
    <w:semiHidden/>
    <w:unhideWhenUsed/>
    <w:rsid w:val="00505E1A"/>
    <w:pPr>
      <w:ind w:leftChars="600" w:left="12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A86"/>
    <w:pPr>
      <w:ind w:left="576"/>
    </w:pPr>
    <w:rPr>
      <w:rFonts w:ascii="Microsoft YaHei UI" w:hAnsi="Microsoft YaHei UI"/>
      <w:color w:val="3B3838" w:themeColor="background2" w:themeShade="40"/>
      <w:sz w:val="24"/>
    </w:rPr>
  </w:style>
  <w:style w:type="paragraph" w:styleId="1">
    <w:name w:val="heading 1"/>
    <w:basedOn w:val="a"/>
    <w:next w:val="a"/>
    <w:link w:val="10"/>
    <w:uiPriority w:val="9"/>
    <w:qFormat/>
    <w:rsid w:val="00310A86"/>
    <w:pPr>
      <w:keepNext/>
      <w:keepLines/>
      <w:pBdr>
        <w:bottom w:val="single" w:sz="18" w:space="1" w:color="2B579A" w:themeColor="accent5"/>
      </w:pBdr>
      <w:spacing w:before="800" w:after="40" w:line="240" w:lineRule="auto"/>
      <w:ind w:right="720"/>
      <w:outlineLvl w:val="0"/>
    </w:pPr>
    <w:rPr>
      <w:rFonts w:eastAsiaTheme="majorEastAsia" w:cstheme="majorBidi"/>
      <w:kern w:val="28"/>
      <w:sz w:val="52"/>
      <w:szCs w:val="52"/>
      <w14:ligatures w14:val="standard"/>
      <w14:numForm w14:val="oldStyle"/>
    </w:rPr>
  </w:style>
  <w:style w:type="paragraph" w:styleId="2">
    <w:name w:val="heading 2"/>
    <w:basedOn w:val="a"/>
    <w:next w:val="a"/>
    <w:link w:val="20"/>
    <w:uiPriority w:val="9"/>
    <w:unhideWhenUsed/>
    <w:qFormat/>
    <w:rsid w:val="00310A86"/>
    <w:pPr>
      <w:keepNext/>
      <w:keepLines/>
      <w:pBdr>
        <w:top w:val="single" w:sz="4" w:space="1" w:color="2B579A" w:themeColor="accent5"/>
      </w:pBdr>
      <w:spacing w:before="200" w:after="60" w:line="240" w:lineRule="auto"/>
      <w:outlineLvl w:val="1"/>
    </w:pPr>
    <w:rPr>
      <w:rFonts w:eastAsiaTheme="majorEastAsia" w:cstheme="majorBidi"/>
      <w:color w:val="2B579A" w:themeColor="accent5"/>
      <w:kern w:val="28"/>
      <w:sz w:val="32"/>
      <w:szCs w:val="32"/>
      <w14:ligatures w14:val="standard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0A8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10A86"/>
    <w:pPr>
      <w:spacing w:after="0" w:line="240" w:lineRule="auto"/>
    </w:pPr>
    <w:rPr>
      <w:rFonts w:ascii="Microsoft YaHei UI" w:hAnsi="Microsoft YaHei UI"/>
    </w:rPr>
  </w:style>
  <w:style w:type="character" w:customStyle="1" w:styleId="a4">
    <w:name w:val="行間詰め (文字)"/>
    <w:basedOn w:val="a0"/>
    <w:link w:val="a3"/>
    <w:uiPriority w:val="1"/>
    <w:rsid w:val="00310A86"/>
    <w:rPr>
      <w:rFonts w:ascii="Microsoft YaHei UI" w:hAnsi="Microsoft YaHei UI"/>
    </w:rPr>
  </w:style>
  <w:style w:type="character" w:customStyle="1" w:styleId="10">
    <w:name w:val="見出し 1 (文字)"/>
    <w:basedOn w:val="a0"/>
    <w:link w:val="1"/>
    <w:uiPriority w:val="9"/>
    <w:rsid w:val="00310A86"/>
    <w:rPr>
      <w:rFonts w:ascii="Microsoft YaHei UI" w:eastAsiaTheme="majorEastAsia" w:hAnsi="Microsoft YaHei U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character" w:customStyle="1" w:styleId="20">
    <w:name w:val="見出し 2 (文字)"/>
    <w:basedOn w:val="a0"/>
    <w:link w:val="2"/>
    <w:uiPriority w:val="9"/>
    <w:rsid w:val="00310A86"/>
    <w:rPr>
      <w:rFonts w:ascii="Microsoft YaHei UI" w:eastAsiaTheme="majorEastAsia" w:hAnsi="Microsoft YaHei UI" w:cstheme="majorBidi"/>
      <w:color w:val="2B579A" w:themeColor="accent5"/>
      <w:kern w:val="28"/>
      <w:sz w:val="32"/>
      <w:szCs w:val="32"/>
      <w14:ligatures w14:val="standard"/>
    </w:rPr>
  </w:style>
  <w:style w:type="paragraph" w:styleId="a5">
    <w:name w:val="List Paragraph"/>
    <w:basedOn w:val="a"/>
    <w:link w:val="a6"/>
    <w:uiPriority w:val="34"/>
    <w:qFormat/>
    <w:pPr>
      <w:spacing w:after="240" w:line="240" w:lineRule="auto"/>
      <w:ind w:left="720" w:hanging="288"/>
      <w:contextualSpacing/>
    </w:pPr>
    <w:rPr>
      <w:rFonts w:eastAsia="SimSun"/>
      <w:color w:val="404040" w:themeColor="text1" w:themeTint="BF"/>
      <w:kern w:val="20"/>
      <w14:ligatures w14:val="standard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リスト段落 (文字)"/>
    <w:basedOn w:val="a0"/>
    <w:link w:val="a5"/>
    <w:uiPriority w:val="34"/>
    <w:rPr>
      <w:rFonts w:eastAsia="SimSun"/>
      <w:color w:val="404040" w:themeColor="text1" w:themeTint="BF"/>
      <w:kern w:val="20"/>
      <w14:ligatures w14:val="standard"/>
    </w:r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コメント文字列 (文字)"/>
    <w:basedOn w:val="a0"/>
    <w:link w:val="a8"/>
    <w:uiPriority w:val="99"/>
    <w:semiHidden/>
    <w:rPr>
      <w:rFonts w:ascii="SimSun" w:eastAsia="SimSun" w:hAnsi="SimSun" w:cs="SimSun"/>
      <w:color w:val="484848"/>
      <w:kern w:val="20"/>
      <w:sz w:val="20"/>
      <w:szCs w:val="20"/>
      <w14:ligatures w14:val="standard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b">
    <w:name w:val="Strong"/>
    <w:basedOn w:val="a0"/>
    <w:uiPriority w:val="22"/>
    <w:qFormat/>
    <w:rsid w:val="00310A86"/>
    <w:rPr>
      <w:rFonts w:ascii="Microsoft YaHei UI" w:hAnsi="Microsoft YaHei UI"/>
      <w:b/>
      <w:bCs/>
      <w:color w:val="2B579A" w:themeColor="accent5"/>
      <w:sz w:val="24"/>
    </w:rPr>
  </w:style>
  <w:style w:type="character" w:styleId="ac">
    <w:name w:val="Emphasis"/>
    <w:basedOn w:val="a0"/>
    <w:uiPriority w:val="20"/>
    <w:qFormat/>
    <w:rPr>
      <w:i w:val="0"/>
      <w:iCs w:val="0"/>
      <w:color w:val="2B579A" w:themeColor="accent5"/>
    </w:r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SimSun" w:hAnsi="SimSun" w:cs="SimSun"/>
      <w:color w:val="404040" w:themeColor="text1" w:themeTint="BF"/>
      <w:szCs w:val="24"/>
    </w:rPr>
  </w:style>
  <w:style w:type="table" w:customStyle="1" w:styleId="4-11">
    <w:name w:val="清单表 4 - 着色 11"/>
    <w:basedOn w:val="a1"/>
    <w:uiPriority w:val="49"/>
    <w:pPr>
      <w:spacing w:after="0" w:line="240" w:lineRule="auto"/>
    </w:pPr>
    <w:rPr>
      <w:rFonts w:eastAsia="SimSu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d">
    <w:name w:val="说明"/>
    <w:basedOn w:val="a"/>
    <w:qFormat/>
    <w:rsid w:val="00310A86"/>
    <w:pPr>
      <w:ind w:left="720"/>
    </w:pPr>
  </w:style>
  <w:style w:type="paragraph" w:styleId="ae">
    <w:name w:val="annotation subject"/>
    <w:basedOn w:val="a8"/>
    <w:next w:val="a8"/>
    <w:link w:val="af"/>
    <w:uiPriority w:val="99"/>
    <w:semiHidden/>
    <w:unhideWhenUsed/>
    <w:rPr>
      <w:b/>
      <w:bCs/>
      <w:color w:val="auto"/>
    </w:rPr>
  </w:style>
  <w:style w:type="character" w:customStyle="1" w:styleId="af">
    <w:name w:val="コメント内容 (文字)"/>
    <w:basedOn w:val="a9"/>
    <w:link w:val="ae"/>
    <w:uiPriority w:val="99"/>
    <w:semiHidden/>
    <w:rPr>
      <w:rFonts w:ascii="SimSun" w:eastAsia="SimSun" w:hAnsi="SimSun" w:cs="SimSun"/>
      <w:b/>
      <w:bCs/>
      <w:color w:val="484848"/>
      <w:kern w:val="20"/>
      <w:sz w:val="20"/>
      <w:szCs w:val="20"/>
      <w14:ligatures w14:val="standard"/>
    </w:rPr>
  </w:style>
  <w:style w:type="paragraph" w:styleId="af0">
    <w:name w:val="Balloon Text"/>
    <w:basedOn w:val="a"/>
    <w:link w:val="af1"/>
    <w:uiPriority w:val="99"/>
    <w:semiHidden/>
    <w:unhideWhenUsed/>
    <w:pPr>
      <w:spacing w:after="0" w:line="240" w:lineRule="auto"/>
    </w:pPr>
    <w:rPr>
      <w:rFonts w:ascii="SimSun" w:hAnsi="SimSun" w:cs="SimSun"/>
      <w:sz w:val="18"/>
      <w:szCs w:val="18"/>
    </w:rPr>
  </w:style>
  <w:style w:type="character" w:customStyle="1" w:styleId="af1">
    <w:name w:val="吹き出し (文字)"/>
    <w:basedOn w:val="a0"/>
    <w:link w:val="af0"/>
    <w:uiPriority w:val="99"/>
    <w:semiHidden/>
    <w:rPr>
      <w:rFonts w:ascii="SimSun" w:hAnsi="SimSun" w:cs="SimSun"/>
      <w:sz w:val="18"/>
      <w:szCs w:val="18"/>
    </w:rPr>
  </w:style>
  <w:style w:type="paragraph" w:styleId="af2">
    <w:name w:val="header"/>
    <w:basedOn w:val="a"/>
    <w:link w:val="af3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3">
    <w:name w:val="ヘッダー (文字)"/>
    <w:basedOn w:val="a0"/>
    <w:link w:val="af2"/>
    <w:uiPriority w:val="99"/>
  </w:style>
  <w:style w:type="paragraph" w:styleId="af4">
    <w:name w:val="footer"/>
    <w:basedOn w:val="a"/>
    <w:link w:val="af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5">
    <w:name w:val="フッター (文字)"/>
    <w:basedOn w:val="a0"/>
    <w:link w:val="af4"/>
    <w:uiPriority w:val="99"/>
  </w:style>
  <w:style w:type="character" w:styleId="af6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a"/>
    <w:qFormat/>
    <w:rPr>
      <w:b/>
      <w:bCs/>
    </w:rPr>
  </w:style>
  <w:style w:type="table" w:styleId="af7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Intense Emphasis"/>
    <w:basedOn w:val="a0"/>
    <w:uiPriority w:val="21"/>
    <w:qFormat/>
    <w:rPr>
      <w:i/>
      <w:iCs/>
      <w:color w:val="2B579A" w:themeColor="accent5"/>
    </w:rPr>
  </w:style>
  <w:style w:type="paragraph" w:styleId="af8">
    <w:name w:val="Title"/>
    <w:basedOn w:val="a"/>
    <w:next w:val="a"/>
    <w:link w:val="af9"/>
    <w:uiPriority w:val="10"/>
    <w:qFormat/>
    <w:rsid w:val="00310A86"/>
    <w:pPr>
      <w:spacing w:after="120" w:line="240" w:lineRule="auto"/>
      <w:contextualSpacing/>
    </w:pPr>
    <w:rPr>
      <w:rFonts w:eastAsiaTheme="majorEastAsia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af9">
    <w:name w:val="表題 (文字)"/>
    <w:basedOn w:val="a0"/>
    <w:link w:val="af8"/>
    <w:uiPriority w:val="10"/>
    <w:rsid w:val="00310A86"/>
    <w:rPr>
      <w:rFonts w:ascii="Microsoft YaHei UI" w:eastAsiaTheme="majorEastAsia" w:hAnsi="Microsoft YaHei UI" w:cstheme="majorBidi"/>
      <w:color w:val="FFFFFF" w:themeColor="background1"/>
      <w:spacing w:val="-10"/>
      <w:kern w:val="28"/>
      <w:sz w:val="96"/>
      <w:szCs w:val="56"/>
    </w:rPr>
  </w:style>
  <w:style w:type="paragraph" w:styleId="afa">
    <w:name w:val="Subtitle"/>
    <w:basedOn w:val="a"/>
    <w:next w:val="a"/>
    <w:link w:val="afb"/>
    <w:uiPriority w:val="11"/>
    <w:qFormat/>
    <w:rsid w:val="00310A86"/>
    <w:pPr>
      <w:numPr>
        <w:ilvl w:val="1"/>
      </w:numPr>
      <w:spacing w:after="2760"/>
      <w:ind w:left="576"/>
    </w:pPr>
    <w:rPr>
      <w:color w:val="FFFFFF" w:themeColor="background1"/>
      <w:spacing w:val="15"/>
      <w:sz w:val="48"/>
    </w:rPr>
  </w:style>
  <w:style w:type="character" w:customStyle="1" w:styleId="afb">
    <w:name w:val="副題 (文字)"/>
    <w:basedOn w:val="a0"/>
    <w:link w:val="afa"/>
    <w:uiPriority w:val="11"/>
    <w:rsid w:val="00310A86"/>
    <w:rPr>
      <w:rFonts w:ascii="Microsoft YaHei UI" w:hAnsi="Microsoft YaHei UI"/>
      <w:color w:val="FFFFFF" w:themeColor="background1"/>
      <w:spacing w:val="15"/>
      <w:sz w:val="48"/>
    </w:rPr>
  </w:style>
  <w:style w:type="paragraph" w:styleId="afc">
    <w:name w:val="List"/>
    <w:basedOn w:val="a"/>
    <w:uiPriority w:val="99"/>
    <w:semiHidden/>
    <w:unhideWhenUsed/>
    <w:pPr>
      <w:ind w:left="360" w:hanging="360"/>
      <w:contextualSpacing/>
    </w:pPr>
    <w:rPr>
      <w:b/>
      <w:color w:val="2B579A" w:themeColor="accent5"/>
      <w:sz w:val="28"/>
    </w:rPr>
  </w:style>
  <w:style w:type="character" w:customStyle="1" w:styleId="30">
    <w:name w:val="見出し 3 (文字)"/>
    <w:basedOn w:val="a0"/>
    <w:link w:val="3"/>
    <w:uiPriority w:val="9"/>
    <w:semiHidden/>
    <w:rsid w:val="00310A86"/>
    <w:rPr>
      <w:rFonts w:ascii="Microsoft YaHei UI" w:eastAsiaTheme="majorEastAsia" w:hAnsi="Microsoft YaHei UI" w:cstheme="majorBidi"/>
      <w:color w:val="1F4D78" w:themeColor="accent1" w:themeShade="7F"/>
      <w:sz w:val="24"/>
      <w:szCs w:val="24"/>
    </w:rPr>
  </w:style>
  <w:style w:type="character" w:styleId="afd">
    <w:name w:val="Subtle Emphasis"/>
    <w:basedOn w:val="a0"/>
    <w:uiPriority w:val="19"/>
    <w:qFormat/>
    <w:rsid w:val="00310A86"/>
    <w:rPr>
      <w:i/>
      <w:iCs/>
      <w:color w:val="404040" w:themeColor="text1" w:themeTint="BF"/>
    </w:rPr>
  </w:style>
  <w:style w:type="paragraph" w:styleId="afe">
    <w:name w:val="Quote"/>
    <w:basedOn w:val="a"/>
    <w:next w:val="a"/>
    <w:link w:val="aff"/>
    <w:uiPriority w:val="29"/>
    <w:qFormat/>
    <w:rsid w:val="00310A8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">
    <w:name w:val="引用文 (文字)"/>
    <w:basedOn w:val="a0"/>
    <w:link w:val="afe"/>
    <w:uiPriority w:val="29"/>
    <w:rsid w:val="00310A86"/>
    <w:rPr>
      <w:rFonts w:ascii="Microsoft YaHei UI" w:hAnsi="Microsoft YaHei UI"/>
      <w:i/>
      <w:iCs/>
      <w:color w:val="404040" w:themeColor="text1" w:themeTint="BF"/>
      <w:sz w:val="24"/>
    </w:rPr>
  </w:style>
  <w:style w:type="paragraph" w:styleId="aff0">
    <w:name w:val="caption"/>
    <w:basedOn w:val="a"/>
    <w:next w:val="a"/>
    <w:uiPriority w:val="35"/>
    <w:unhideWhenUsed/>
    <w:qFormat/>
    <w:rsid w:val="00D02735"/>
    <w:rPr>
      <w:rFonts w:asciiTheme="majorHAnsi" w:eastAsia="SimHei" w:hAnsiTheme="majorHAnsi" w:cstheme="majorBidi"/>
      <w:sz w:val="20"/>
      <w:szCs w:val="20"/>
    </w:rPr>
  </w:style>
  <w:style w:type="paragraph" w:styleId="aff1">
    <w:name w:val="TOC Heading"/>
    <w:basedOn w:val="1"/>
    <w:next w:val="a"/>
    <w:uiPriority w:val="39"/>
    <w:unhideWhenUsed/>
    <w:qFormat/>
    <w:rsid w:val="00887E6B"/>
    <w:pPr>
      <w:pBdr>
        <w:bottom w:val="none" w:sz="0" w:space="0" w:color="auto"/>
      </w:pBdr>
      <w:spacing w:before="240" w:after="0" w:line="259" w:lineRule="auto"/>
      <w:ind w:left="0" w:right="0"/>
      <w:outlineLvl w:val="9"/>
    </w:pPr>
    <w:rPr>
      <w:rFonts w:asciiTheme="majorHAnsi" w:hAnsiTheme="majorHAnsi"/>
      <w:color w:val="2E74B5" w:themeColor="accent1" w:themeShade="BF"/>
      <w:kern w:val="0"/>
      <w:sz w:val="32"/>
      <w:szCs w:val="32"/>
      <w:lang w:val="en-US" w:bidi="ar-SA"/>
      <w14:ligatures w14:val="none"/>
      <w14:numForm w14:val="default"/>
    </w:rPr>
  </w:style>
  <w:style w:type="paragraph" w:styleId="11">
    <w:name w:val="toc 1"/>
    <w:basedOn w:val="a"/>
    <w:next w:val="a"/>
    <w:autoRedefine/>
    <w:uiPriority w:val="39"/>
    <w:unhideWhenUsed/>
    <w:rsid w:val="00887E6B"/>
    <w:pPr>
      <w:tabs>
        <w:tab w:val="right" w:leader="dot" w:pos="9214"/>
      </w:tabs>
      <w:ind w:leftChars="413" w:left="991" w:rightChars="521" w:right="1250"/>
    </w:pPr>
  </w:style>
  <w:style w:type="paragraph" w:styleId="4">
    <w:name w:val="toc 4"/>
    <w:basedOn w:val="a"/>
    <w:next w:val="a"/>
    <w:autoRedefine/>
    <w:uiPriority w:val="39"/>
    <w:semiHidden/>
    <w:unhideWhenUsed/>
    <w:rsid w:val="00505E1A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9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UPC\AppData\Roaming\Microsoft\Templates\&#27426;&#36814;&#20351;&#29992;%20Word.dotx" TargetMode="External"/></Relationships>
</file>

<file path=word/theme/theme1.xml><?xml version="1.0" encoding="utf-8"?>
<a:theme xmlns:a="http://schemas.openxmlformats.org/drawingml/2006/main">
  <a:themeElements>
    <a:clrScheme name="Tou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DB173-DAD0-4E68-94D1-7AB7C75CA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欢迎使用 Word.dotx</Template>
  <TotalTime>1126</TotalTime>
  <Pages>15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XUNOTE</dc:creator>
  <cp:keywords/>
  <dc:description/>
  <cp:lastModifiedBy>徐玉林</cp:lastModifiedBy>
  <cp:revision>224</cp:revision>
  <cp:lastPrinted>2017-03-25T14:21:00Z</cp:lastPrinted>
  <dcterms:created xsi:type="dcterms:W3CDTF">2017-03-24T12:36:00Z</dcterms:created>
  <dcterms:modified xsi:type="dcterms:W3CDTF">2017-06-23T00:24:00Z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TM10002116</vt:lpwstr>
  </property>
</Properties>
</file>